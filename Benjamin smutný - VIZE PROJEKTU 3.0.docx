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494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ulka rozložení pro jméno, kontaktní údaje a cíl"/>
      </w:tblPr>
      <w:tblGrid>
        <w:gridCol w:w="8919"/>
      </w:tblGrid>
      <w:tr w:rsidR="00692703" w:rsidRPr="006C0BCD" w14:paraId="7F9666AE" w14:textId="77777777" w:rsidTr="00C94AFE">
        <w:trPr>
          <w:trHeight w:hRule="exact" w:val="2967"/>
        </w:trPr>
        <w:tc>
          <w:tcPr>
            <w:tcW w:w="8920" w:type="dxa"/>
            <w:tcMar>
              <w:top w:w="0" w:type="dxa"/>
              <w:bottom w:w="0" w:type="dxa"/>
            </w:tcMar>
          </w:tcPr>
          <w:p w14:paraId="69A1ABF4" w14:textId="1A9C524D" w:rsidR="00692703" w:rsidRPr="006C0BCD" w:rsidRDefault="00EC4117" w:rsidP="00913946">
            <w:pPr>
              <w:pStyle w:val="Nzev"/>
            </w:pPr>
            <w:r>
              <w:rPr>
                <w:lang w:bidi="cs-CZ"/>
              </w:rPr>
              <w:t>Benjamin smutný</w:t>
            </w:r>
          </w:p>
          <w:p w14:paraId="7A4EA92C" w14:textId="77777777" w:rsidR="00692703" w:rsidRPr="006C0BCD" w:rsidRDefault="00692703" w:rsidP="00913946">
            <w:pPr>
              <w:pStyle w:val="Kontaktndaje"/>
              <w:contextualSpacing w:val="0"/>
            </w:pPr>
            <w:r w:rsidRPr="006C0BCD">
              <w:rPr>
                <w:lang w:bidi="cs-CZ"/>
              </w:rPr>
              <w:t xml:space="preserve"> </w:t>
            </w:r>
            <w:r w:rsidR="00EC4117">
              <w:t>IT4</w:t>
            </w:r>
          </w:p>
          <w:p w14:paraId="36BCEEA7" w14:textId="77777777" w:rsidR="00692703" w:rsidRDefault="00EC4117" w:rsidP="00913946">
            <w:pPr>
              <w:pStyle w:val="Zdraznnkontaktnchdaj"/>
              <w:contextualSpacing w:val="0"/>
              <w:rPr>
                <w:sz w:val="56"/>
              </w:rPr>
            </w:pPr>
            <w:r>
              <w:rPr>
                <w:sz w:val="56"/>
              </w:rPr>
              <w:t>V</w:t>
            </w:r>
            <w:r w:rsidRPr="00EC4117">
              <w:rPr>
                <w:sz w:val="56"/>
              </w:rPr>
              <w:t>ize projektu</w:t>
            </w:r>
          </w:p>
          <w:p w14:paraId="091C4547" w14:textId="77777777" w:rsidR="00EC4117" w:rsidRDefault="00EC4117" w:rsidP="00913946">
            <w:pPr>
              <w:pStyle w:val="Zdraznnkontaktnchdaj"/>
              <w:contextualSpacing w:val="0"/>
            </w:pPr>
          </w:p>
          <w:p w14:paraId="1C9A68A5" w14:textId="77777777" w:rsidR="00EC4117" w:rsidRDefault="00EC4117" w:rsidP="00913946">
            <w:pPr>
              <w:pStyle w:val="Zdraznnkontaktnchdaj"/>
              <w:contextualSpacing w:val="0"/>
            </w:pPr>
          </w:p>
          <w:p w14:paraId="6AAD5017" w14:textId="77777777" w:rsidR="00EC4117" w:rsidRDefault="00EC4117" w:rsidP="00913946">
            <w:pPr>
              <w:pStyle w:val="Zdraznnkontaktnchdaj"/>
              <w:contextualSpacing w:val="0"/>
            </w:pPr>
          </w:p>
          <w:p w14:paraId="15E66D81" w14:textId="77777777" w:rsidR="00EC4117" w:rsidRDefault="00EC4117" w:rsidP="00C94AFE">
            <w:pPr>
              <w:pStyle w:val="Zdraznnkontaktnchdaj"/>
              <w:contextualSpacing w:val="0"/>
              <w:rPr>
                <w:color w:val="auto"/>
                <w:sz w:val="24"/>
              </w:rPr>
            </w:pPr>
            <w:r w:rsidRPr="00EC4117">
              <w:rPr>
                <w:color w:val="auto"/>
                <w:sz w:val="24"/>
              </w:rPr>
              <w:t>Úvod</w:t>
            </w:r>
          </w:p>
          <w:p w14:paraId="4403BDF6" w14:textId="77777777" w:rsidR="00C620C3" w:rsidRDefault="00C620C3" w:rsidP="00EC4117">
            <w:pPr>
              <w:pStyle w:val="Zdraznnkontaktnchdaj"/>
              <w:contextualSpacing w:val="0"/>
              <w:jc w:val="left"/>
            </w:pPr>
          </w:p>
          <w:p w14:paraId="5E9B66E0" w14:textId="77777777" w:rsidR="00C620C3" w:rsidRDefault="00C620C3" w:rsidP="00EC4117">
            <w:pPr>
              <w:pStyle w:val="Zdraznnkontaktnchdaj"/>
              <w:contextualSpacing w:val="0"/>
              <w:jc w:val="left"/>
            </w:pPr>
          </w:p>
          <w:p w14:paraId="0AC6776B" w14:textId="77777777" w:rsidR="00C620C3" w:rsidRDefault="00C620C3" w:rsidP="00EC4117">
            <w:pPr>
              <w:pStyle w:val="Zdraznnkontaktnchdaj"/>
              <w:contextualSpacing w:val="0"/>
              <w:jc w:val="left"/>
            </w:pPr>
          </w:p>
          <w:p w14:paraId="7AE007C1" w14:textId="77777777" w:rsidR="00C620C3" w:rsidRPr="006C0BCD" w:rsidRDefault="00C620C3" w:rsidP="00EC4117">
            <w:pPr>
              <w:pStyle w:val="Zdraznnkontaktnchdaj"/>
              <w:contextualSpacing w:val="0"/>
              <w:jc w:val="left"/>
            </w:pPr>
          </w:p>
        </w:tc>
      </w:tr>
      <w:tr w:rsidR="009571D8" w:rsidRPr="006C0BCD" w14:paraId="127114B1" w14:textId="77777777" w:rsidTr="00C94AFE">
        <w:trPr>
          <w:trHeight w:val="184"/>
        </w:trPr>
        <w:tc>
          <w:tcPr>
            <w:tcW w:w="8920" w:type="dxa"/>
            <w:tcMar>
              <w:top w:w="432" w:type="dxa"/>
            </w:tcMar>
          </w:tcPr>
          <w:p w14:paraId="47EE0CE2" w14:textId="3F39271E" w:rsidR="001755A8" w:rsidRPr="006C0BCD" w:rsidRDefault="007D37D9" w:rsidP="00C620C3">
            <w:pPr>
              <w:contextualSpacing w:val="0"/>
            </w:pPr>
            <w:r>
              <w:rPr>
                <w:noProof/>
                <w:lang w:eastAsia="cs-CZ"/>
              </w:rPr>
              <mc:AlternateContent>
                <mc:Choice Requires="wps">
                  <w:drawing>
                    <wp:anchor distT="118745" distB="118745" distL="114300" distR="114300" simplePos="0" relativeHeight="251659264" behindDoc="0" locked="0" layoutInCell="0" allowOverlap="1" wp14:anchorId="1F81A2BE" wp14:editId="0E9E704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159385</wp:posOffset>
                      </wp:positionV>
                      <wp:extent cx="5734050" cy="947420"/>
                      <wp:effectExtent l="0" t="0" r="0" b="0"/>
                      <wp:wrapSquare wrapText="bothSides"/>
                      <wp:docPr id="69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4050" cy="9474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41CB3BA8" w14:textId="77777777" w:rsidR="00C94AFE" w:rsidRDefault="00C94AFE" w:rsidP="00405D5A">
                                  <w:pPr>
                                    <w:pBdr>
                                      <w:left w:val="single" w:sz="12" w:space="9" w:color="1D824C" w:themeColor="accent1"/>
                                    </w:pBdr>
                                    <w:jc w:val="center"/>
                                  </w:pPr>
                                  <w:r w:rsidRPr="002B6AED">
                                    <w:rPr>
                                      <w:sz w:val="24"/>
                                    </w:rPr>
                                    <w:t>Ke svému maturitnímu projektu jsem si vybral Minecraft v reálným světě</w:t>
                                  </w:r>
                                  <w:r>
                                    <w:rPr>
                                      <w:sz w:val="24"/>
                                    </w:rPr>
                                    <w:t>. V projektu bych rád udělal různé indikátory a spínače, které budou propojeny se světem v Minecraftu.</w:t>
                                  </w:r>
                                  <w:r w:rsidR="00387CEB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980957">
                                    <w:rPr>
                                      <w:sz w:val="24"/>
                                    </w:rPr>
                                    <w:t>Propojení proběhne pomoci command blocků, které propojí příkazy v Minecraftu s Arduino IDE.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F81A2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margin-left:11.85pt;margin-top:12.55pt;width:451.5pt;height:74.6pt;z-index:25165926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" o:allowincell="f" filled="f" stroked="f">
                      <v:textbox style="mso-fit-shape-to-text:t">
                        <w:txbxContent>
                          <w:p w14:paraId="41CB3BA8" w14:textId="77777777" w:rsidR="00C94AFE" w:rsidRDefault="00C94AFE" w:rsidP="00405D5A">
                            <w:pPr>
                              <w:pBdr>
                                <w:left w:val="single" w:sz="12" w:space="9" w:color="1D824C" w:themeColor="accent1"/>
                              </w:pBdr>
                              <w:jc w:val="center"/>
                            </w:pPr>
                            <w:r w:rsidRPr="002B6AED">
                              <w:rPr>
                                <w:sz w:val="24"/>
                              </w:rPr>
                              <w:t>Ke svému maturitnímu projektu jsem si vybral Minecraft v reálným světě</w:t>
                            </w:r>
                            <w:r>
                              <w:rPr>
                                <w:sz w:val="24"/>
                              </w:rPr>
                              <w:t>. V projektu bych rád udělal různé indikátory a spínače, které budou propojeny se světem v Minecraftu.</w:t>
                            </w:r>
                            <w:r w:rsidR="00387CEB">
                              <w:rPr>
                                <w:sz w:val="24"/>
                              </w:rPr>
                              <w:t xml:space="preserve"> </w:t>
                            </w:r>
                            <w:r w:rsidR="00980957">
                              <w:rPr>
                                <w:sz w:val="24"/>
                              </w:rPr>
                              <w:t>Propojení proběhne pomoci command blocků, které propojí příkazy v Minecraftu s Arduino IDE.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73394EF" w14:textId="77777777" w:rsidR="004E01EB" w:rsidRPr="006C0BCD" w:rsidRDefault="00EC4117" w:rsidP="004E01EB">
      <w:pPr>
        <w:pStyle w:val="Nadpis1"/>
      </w:pPr>
      <w:r>
        <w:t>Cíle projektu</w:t>
      </w:r>
    </w:p>
    <w:tbl>
      <w:tblPr>
        <w:tblStyle w:val="Mkatabulky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ulka rozložení Pracovní zkušenosti"/>
      </w:tblPr>
      <w:tblGrid>
        <w:gridCol w:w="9554"/>
      </w:tblGrid>
      <w:tr w:rsidR="001D0BF1" w:rsidRPr="006C0BCD" w14:paraId="7E93F723" w14:textId="77777777" w:rsidTr="00E33D9F">
        <w:tc>
          <w:tcPr>
            <w:tcW w:w="8958" w:type="dxa"/>
          </w:tcPr>
          <w:p w14:paraId="30E54501" w14:textId="77777777" w:rsidR="001D0BF1" w:rsidRPr="006C0BCD" w:rsidRDefault="00EC4117" w:rsidP="001D0BF1">
            <w:pPr>
              <w:pStyle w:val="Nadpis2"/>
              <w:contextualSpacing w:val="0"/>
              <w:outlineLvl w:val="1"/>
            </w:pPr>
            <w:r>
              <w:t>Spínač</w:t>
            </w:r>
          </w:p>
          <w:p w14:paraId="66950955" w14:textId="77777777" w:rsidR="001E3120" w:rsidRPr="006C0BCD" w:rsidRDefault="00165934" w:rsidP="001D0BF1">
            <w:pPr>
              <w:contextualSpacing w:val="0"/>
            </w:pPr>
            <w:r>
              <w:t>V minecraftu bude páčka, která když bude seplá, tak bude v reálu svítit nějaká dioda, když seplá nebude, tak svítit nebude.</w:t>
            </w:r>
          </w:p>
        </w:tc>
      </w:tr>
      <w:tr w:rsidR="00F61DF9" w:rsidRPr="006C0BCD" w14:paraId="427AF068" w14:textId="77777777" w:rsidTr="00E33D9F">
        <w:tc>
          <w:tcPr>
            <w:tcW w:w="8958" w:type="dxa"/>
            <w:tcMar>
              <w:top w:w="216" w:type="dxa"/>
            </w:tcMar>
          </w:tcPr>
          <w:p w14:paraId="0D7D0430" w14:textId="77777777" w:rsidR="00F61DF9" w:rsidRPr="006C0BCD" w:rsidRDefault="00EC4117" w:rsidP="00F61DF9">
            <w:pPr>
              <w:pStyle w:val="Nadpis2"/>
              <w:contextualSpacing w:val="0"/>
              <w:outlineLvl w:val="1"/>
            </w:pPr>
            <w:r>
              <w:t>tlačítko</w:t>
            </w:r>
          </w:p>
          <w:p w14:paraId="10164C54" w14:textId="77777777" w:rsidR="00F61DF9" w:rsidRPr="006C0BCD" w:rsidRDefault="000534BC" w:rsidP="00F61DF9">
            <w:r>
              <w:t>V minecraftu bude tlačítko</w:t>
            </w:r>
            <w:r w:rsidR="006D3A80">
              <w:t xml:space="preserve"> na barevné vlně</w:t>
            </w:r>
            <w:r>
              <w:t xml:space="preserve">, </w:t>
            </w:r>
            <w:r w:rsidR="006D3A80">
              <w:t>podle toho které tlačítko se zmáčkne, taková se rozsvítí barva.</w:t>
            </w:r>
          </w:p>
        </w:tc>
      </w:tr>
      <w:tr w:rsidR="00EC4117" w:rsidRPr="006C0BCD" w14:paraId="690BB5BF" w14:textId="77777777" w:rsidTr="00E33D9F">
        <w:tc>
          <w:tcPr>
            <w:tcW w:w="8958" w:type="dxa"/>
            <w:tcMar>
              <w:top w:w="216" w:type="dxa"/>
            </w:tcMar>
          </w:tcPr>
          <w:p w14:paraId="0165A0F9" w14:textId="77777777" w:rsidR="006D3A80" w:rsidRDefault="00EC4117" w:rsidP="00F61DF9">
            <w:pPr>
              <w:pStyle w:val="Nadpis2"/>
              <w:outlineLvl w:val="1"/>
            </w:pPr>
            <w:r>
              <w:t>Creeper detector</w:t>
            </w:r>
          </w:p>
          <w:p w14:paraId="32DD261B" w14:textId="77777777" w:rsidR="00EC4117" w:rsidRDefault="006D3A80" w:rsidP="00902365">
            <w:r>
              <w:t xml:space="preserve">Sestavím si </w:t>
            </w:r>
            <w:r w:rsidR="00372C4A">
              <w:t>C</w:t>
            </w:r>
            <w:r>
              <w:t xml:space="preserve">reeper </w:t>
            </w:r>
            <w:r w:rsidR="002B6AED">
              <w:t>D</w:t>
            </w:r>
            <w:r>
              <w:t>etector, který se bude skládat z malé krabičky jenž bude vytisk</w:t>
            </w:r>
            <w:r w:rsidR="00372C4A">
              <w:t>nutá</w:t>
            </w:r>
            <w:r>
              <w:t xml:space="preserve"> </w:t>
            </w:r>
            <w:r w:rsidR="002B6AED">
              <w:t>V</w:t>
            </w:r>
            <w:r>
              <w:t> 3D tiskárn</w:t>
            </w:r>
            <w:r w:rsidR="002B6AED">
              <w:t>ě</w:t>
            </w:r>
            <w:r>
              <w:t xml:space="preserve"> a uvnitř</w:t>
            </w:r>
            <w:r w:rsidR="00372C4A">
              <w:t xml:space="preserve"> se bude nacházet RGB LED modul Neopixel. Tento modul bude zvyšovat intenzitu blikání na základě toho jak daleko se bude od postavičky nacházet Creeper</w:t>
            </w:r>
            <w:r w:rsidR="002B6AED">
              <w:t>.</w:t>
            </w:r>
          </w:p>
        </w:tc>
      </w:tr>
      <w:tr w:rsidR="00EC4117" w:rsidRPr="006C0BCD" w14:paraId="1AA54652" w14:textId="77777777" w:rsidTr="00E33D9F">
        <w:tc>
          <w:tcPr>
            <w:tcW w:w="8958" w:type="dxa"/>
            <w:tcMar>
              <w:top w:w="216" w:type="dxa"/>
            </w:tcMar>
          </w:tcPr>
          <w:p w14:paraId="014840DC" w14:textId="77777777" w:rsidR="00165934" w:rsidRDefault="00E33D9F" w:rsidP="00F61DF9">
            <w:pPr>
              <w:pStyle w:val="Nadpis2"/>
              <w:outlineLvl w:val="1"/>
            </w:pPr>
            <w:r>
              <w:t>ukazatel zdraví</w:t>
            </w:r>
          </w:p>
          <w:p w14:paraId="4BECF942" w14:textId="77777777" w:rsidR="00165934" w:rsidRDefault="00165934" w:rsidP="00165934">
            <w:r>
              <w:t xml:space="preserve">V reálu bude umístěn </w:t>
            </w:r>
            <w:r w:rsidR="00902365">
              <w:t>LED</w:t>
            </w:r>
            <w:r>
              <w:t xml:space="preserve"> pásek, který bude synchronizovaný s Health barem v minecraftu. Pokud </w:t>
            </w:r>
            <w:r w:rsidR="00902365">
              <w:t>postavě ubyde zdraví, na led pásce se vypne pár ledek</w:t>
            </w:r>
          </w:p>
          <w:p w14:paraId="5D2341CD" w14:textId="77777777" w:rsidR="003F2D4D" w:rsidRDefault="003F2D4D" w:rsidP="00165934"/>
          <w:p w14:paraId="2CA03F33" w14:textId="77777777" w:rsidR="003F2D4D" w:rsidRDefault="003F2D4D" w:rsidP="003F2D4D"/>
        </w:tc>
      </w:tr>
    </w:tbl>
    <w:p w14:paraId="51877382" w14:textId="77777777" w:rsidR="00C94AFE" w:rsidRPr="006C0BCD" w:rsidRDefault="00C94AFE" w:rsidP="00C94AFE">
      <w:pPr>
        <w:pStyle w:val="Nadpis1"/>
      </w:pPr>
      <w:r>
        <w:t>Rizika</w:t>
      </w:r>
    </w:p>
    <w:tbl>
      <w:tblPr>
        <w:tblStyle w:val="Mkatabulky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ulka rozložení Vzdělání"/>
      </w:tblPr>
      <w:tblGrid>
        <w:gridCol w:w="9554"/>
      </w:tblGrid>
      <w:tr w:rsidR="0072680C" w:rsidRPr="006C0BCD" w14:paraId="3D75EA3C" w14:textId="77777777" w:rsidTr="0072680C">
        <w:trPr>
          <w:trHeight w:val="455"/>
        </w:trPr>
        <w:tc>
          <w:tcPr>
            <w:tcW w:w="8958" w:type="dxa"/>
          </w:tcPr>
          <w:p w14:paraId="54671326" w14:textId="77777777" w:rsidR="0072680C" w:rsidRDefault="0072680C" w:rsidP="0072680C">
            <w:pPr>
              <w:pStyle w:val="Nadpis2"/>
              <w:outlineLvl w:val="1"/>
            </w:pPr>
            <w:r>
              <w:t>vERZE MINECRAFTU</w:t>
            </w:r>
          </w:p>
          <w:p w14:paraId="1156793E" w14:textId="40A2AB01" w:rsidR="0072680C" w:rsidRDefault="0072680C" w:rsidP="0072680C">
            <w:r>
              <w:t>Každá věc, kterou dělám se dělá v jiné verzi Minecraftu, tudíž musím zvolit optimální verzi</w:t>
            </w:r>
            <w:r w:rsidR="009A3944">
              <w:t>,</w:t>
            </w:r>
            <w:r>
              <w:t xml:space="preserve"> ve které  vše  bude fungovat.</w:t>
            </w:r>
          </w:p>
        </w:tc>
      </w:tr>
      <w:tr w:rsidR="0072680C" w:rsidRPr="006C0BCD" w14:paraId="1AE24387" w14:textId="77777777" w:rsidTr="008E3D20">
        <w:tc>
          <w:tcPr>
            <w:tcW w:w="8958" w:type="dxa"/>
            <w:tcMar>
              <w:top w:w="216" w:type="dxa"/>
            </w:tcMar>
          </w:tcPr>
          <w:p w14:paraId="6FA7C7CD" w14:textId="77777777" w:rsidR="002E493D" w:rsidRDefault="002E493D" w:rsidP="0072680C">
            <w:pPr>
              <w:pStyle w:val="Nadpis2"/>
              <w:outlineLvl w:val="1"/>
            </w:pPr>
          </w:p>
          <w:p w14:paraId="12A8F2AB" w14:textId="77777777" w:rsidR="0072680C" w:rsidRDefault="0072680C" w:rsidP="0072680C">
            <w:pPr>
              <w:pStyle w:val="Nadpis2"/>
              <w:outlineLvl w:val="1"/>
            </w:pPr>
            <w:r>
              <w:t>command block</w:t>
            </w:r>
          </w:p>
          <w:p w14:paraId="767252E0" w14:textId="5514658B" w:rsidR="0072680C" w:rsidRPr="006C0BCD" w:rsidRDefault="00020D13" w:rsidP="00C0211A">
            <w:r>
              <w:t>S </w:t>
            </w:r>
            <w:r w:rsidR="006679E8">
              <w:t>C</w:t>
            </w:r>
            <w:r>
              <w:t xml:space="preserve">ommand </w:t>
            </w:r>
            <w:r w:rsidR="00804CE1">
              <w:t>B</w:t>
            </w:r>
            <w:r>
              <w:t>lockama v Minecraftu jsem dlouho nepracoval, a proto nevím jak všechno bude probíhat.</w:t>
            </w:r>
          </w:p>
        </w:tc>
      </w:tr>
    </w:tbl>
    <w:p w14:paraId="75455819" w14:textId="77777777" w:rsidR="00405D5A" w:rsidRDefault="00405D5A" w:rsidP="00C94AFE">
      <w:pPr>
        <w:pStyle w:val="Nadpis1"/>
      </w:pPr>
    </w:p>
    <w:p w14:paraId="0051B0EB" w14:textId="06C89E8D" w:rsidR="00C94AFE" w:rsidRPr="00582477" w:rsidRDefault="00C94AFE" w:rsidP="00C94AFE">
      <w:pPr>
        <w:pStyle w:val="Nadpis1"/>
        <w:rPr>
          <w:sz w:val="22"/>
        </w:rPr>
      </w:pPr>
      <w:r>
        <w:t>Součástky</w:t>
      </w:r>
      <w:r w:rsidR="00582477">
        <w:t xml:space="preserve"> – </w:t>
      </w:r>
      <w:r w:rsidR="00582477" w:rsidRPr="00582477">
        <w:rPr>
          <w:sz w:val="22"/>
        </w:rPr>
        <w:t xml:space="preserve">Nějaké součástky budou </w:t>
      </w:r>
      <w:r w:rsidR="00582477">
        <w:rPr>
          <w:sz w:val="22"/>
        </w:rPr>
        <w:t xml:space="preserve">esteticky upraveny </w:t>
      </w:r>
      <w:r w:rsidR="00175906">
        <w:rPr>
          <w:sz w:val="22"/>
        </w:rPr>
        <w:t xml:space="preserve"> do             </w:t>
      </w:r>
      <w:r w:rsidR="00582477">
        <w:rPr>
          <w:sz w:val="22"/>
        </w:rPr>
        <w:t>„minecraft stylu“</w:t>
      </w:r>
    </w:p>
    <w:tbl>
      <w:tblPr>
        <w:tblStyle w:val="Mkatabulky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ulka rozložení Vzdělání"/>
      </w:tblPr>
      <w:tblGrid>
        <w:gridCol w:w="13876"/>
      </w:tblGrid>
      <w:tr w:rsidR="00C94AFE" w:rsidRPr="006C0BCD" w14:paraId="7969F139" w14:textId="77777777" w:rsidTr="006C222A">
        <w:trPr>
          <w:trHeight w:val="643"/>
        </w:trPr>
        <w:tc>
          <w:tcPr>
            <w:tcW w:w="8958" w:type="dxa"/>
          </w:tcPr>
          <w:p w14:paraId="2756ED45" w14:textId="77777777" w:rsidR="00C94AFE" w:rsidRDefault="00C94AFE" w:rsidP="00147E04">
            <w:pPr>
              <w:pStyle w:val="Nadpis2"/>
              <w:numPr>
                <w:ilvl w:val="0"/>
                <w:numId w:val="18"/>
              </w:numPr>
              <w:spacing w:line="360" w:lineRule="auto"/>
              <w:contextualSpacing w:val="0"/>
              <w:outlineLvl w:val="1"/>
            </w:pPr>
            <w:r>
              <w:t>Arduino</w:t>
            </w:r>
            <w:r w:rsidR="00464F08">
              <w:t xml:space="preserve"> UNO</w:t>
            </w:r>
          </w:p>
          <w:p w14:paraId="58FCE855" w14:textId="10557F28" w:rsidR="006C222A" w:rsidRPr="006C0BCD" w:rsidRDefault="006C222A" w:rsidP="00147E04">
            <w:pPr>
              <w:pStyle w:val="Nadpis2"/>
              <w:numPr>
                <w:ilvl w:val="0"/>
                <w:numId w:val="18"/>
              </w:numPr>
              <w:contextualSpacing w:val="0"/>
              <w:outlineLvl w:val="1"/>
            </w:pPr>
            <w:r>
              <w:t>Ručně vyrobená krabička pro Neopixel modul</w:t>
            </w:r>
          </w:p>
        </w:tc>
      </w:tr>
      <w:tr w:rsidR="00C94AFE" w:rsidRPr="006C0BCD" w14:paraId="392754D7" w14:textId="77777777" w:rsidTr="008E3D20">
        <w:tc>
          <w:tcPr>
            <w:tcW w:w="8958" w:type="dxa"/>
            <w:tcMar>
              <w:top w:w="216" w:type="dxa"/>
            </w:tcMar>
          </w:tcPr>
          <w:p w14:paraId="705818F5" w14:textId="716B1E3B" w:rsidR="00C94AFE" w:rsidRDefault="00C94AFE" w:rsidP="00147E04">
            <w:pPr>
              <w:pStyle w:val="Nadpis2"/>
              <w:numPr>
                <w:ilvl w:val="0"/>
                <w:numId w:val="18"/>
              </w:numPr>
              <w:contextualSpacing w:val="0"/>
              <w:outlineLvl w:val="1"/>
            </w:pPr>
            <w:r>
              <w:t>RGB LED modul 8 x Neopixel ws2812</w:t>
            </w:r>
          </w:p>
          <w:p w14:paraId="3573BB77" w14:textId="4E11649D" w:rsidR="00464F08" w:rsidRPr="00147E04" w:rsidRDefault="00D92E9E" w:rsidP="00147E04">
            <w:pPr>
              <w:pStyle w:val="Nadpis2"/>
              <w:ind w:left="720"/>
              <w:contextualSpacing w:val="0"/>
              <w:outlineLvl w:val="1"/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</w:pPr>
            <w:hyperlink r:id="rId11" w:history="1">
              <w:r w:rsidR="00147E04"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https://arduino-shop.cz/arduino/7718-rgb-led-modul-8-x-neopixel-ws2812.html</w:t>
              </w:r>
            </w:hyperlink>
          </w:p>
          <w:p w14:paraId="7EC25594" w14:textId="77777777" w:rsidR="00C94AFE" w:rsidRDefault="00C94AFE" w:rsidP="008E3D20"/>
          <w:p w14:paraId="19BFCA33" w14:textId="1D3E1349" w:rsidR="00147E04" w:rsidRDefault="00C94AFE" w:rsidP="008E3D20">
            <w:pPr>
              <w:pStyle w:val="Nadpis2"/>
              <w:numPr>
                <w:ilvl w:val="0"/>
                <w:numId w:val="19"/>
              </w:numPr>
              <w:contextualSpacing w:val="0"/>
              <w:outlineLvl w:val="1"/>
            </w:pPr>
            <w:r>
              <w:t>LED pásek</w:t>
            </w:r>
            <w:r w:rsidR="00FA0F13">
              <w:t xml:space="preserve"> (který zkrátím tak aby měl 10 diod (na životy v mc) </w:t>
            </w:r>
            <w:r w:rsidR="00147E04">
              <w:t xml:space="preserve">          </w:t>
            </w:r>
          </w:p>
          <w:p w14:paraId="2462F349" w14:textId="73358706" w:rsidR="00584793" w:rsidRPr="00584793" w:rsidRDefault="00147E04" w:rsidP="00147E04">
            <w:pPr>
              <w:pStyle w:val="Nadpis2"/>
              <w:ind w:left="720"/>
              <w:contextualSpacing w:val="0"/>
              <w:outlineLvl w:val="1"/>
              <w:rPr>
                <w:b w:val="0"/>
                <w:bCs/>
                <w:sz w:val="22"/>
                <w:szCs w:val="22"/>
              </w:rPr>
            </w:pPr>
            <w:r w:rsidRPr="00147E04"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  <w:t xml:space="preserve"> </w:t>
            </w:r>
            <w:hyperlink r:id="rId12" w:history="1">
              <w:r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https://www.toplux.cz/LED-PASKY-</w:t>
              </w:r>
            </w:hyperlink>
            <w:r w:rsidRPr="00147E04"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  <w:t xml:space="preserve">      2/24531/?GCLID=CJWKCAIA17P9BRB2EIWAMVWNYPG0KE5AODY08KZBGXBXEHPBX4KVZDOEEACOJIX6RGTJG6Z31WZJMXOCKVEQAVD</w:t>
            </w:r>
            <w:r w:rsidRPr="00147E04">
              <w:rPr>
                <w:b w:val="0"/>
                <w:bCs/>
                <w:sz w:val="22"/>
                <w:szCs w:val="22"/>
              </w:rPr>
              <w:t>_BWE</w:t>
            </w:r>
          </w:p>
          <w:p w14:paraId="2C9EA51D" w14:textId="77777777" w:rsidR="00147E04" w:rsidRDefault="00147E04" w:rsidP="00147E04">
            <w:pPr>
              <w:pStyle w:val="Nadpis2"/>
              <w:ind w:left="720"/>
              <w:contextualSpacing w:val="0"/>
              <w:outlineLvl w:val="1"/>
            </w:pPr>
          </w:p>
          <w:p w14:paraId="2003ADFF" w14:textId="4836C1FD" w:rsidR="00584793" w:rsidRDefault="00464F08" w:rsidP="00147E04">
            <w:pPr>
              <w:pStyle w:val="Nadpis2"/>
              <w:numPr>
                <w:ilvl w:val="0"/>
                <w:numId w:val="19"/>
              </w:numPr>
              <w:contextualSpacing w:val="0"/>
              <w:outlineLvl w:val="1"/>
            </w:pPr>
            <w:r>
              <w:t>rgb led dioda</w:t>
            </w:r>
          </w:p>
          <w:p w14:paraId="67A27C3B" w14:textId="596B60CA" w:rsidR="00405D5A" w:rsidRPr="00147E04" w:rsidRDefault="00D92E9E" w:rsidP="00147E04">
            <w:pPr>
              <w:pStyle w:val="Nadpis2"/>
              <w:ind w:left="720"/>
              <w:contextualSpacing w:val="0"/>
              <w:outlineLvl w:val="1"/>
              <w:rPr>
                <w:b w:val="0"/>
                <w:bCs/>
                <w:color w:val="161616" w:themeColor="text2"/>
                <w:sz w:val="22"/>
                <w:szCs w:val="22"/>
                <w:u w:val="single"/>
              </w:rPr>
            </w:pPr>
            <w:hyperlink r:id="rId13" w:history="1">
              <w:r w:rsidR="00464F08"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https://arduino-shop.cz/arduino/1036-led-dioda-rgb-5mm.html</w:t>
              </w:r>
            </w:hyperlink>
          </w:p>
          <w:p w14:paraId="63EF1250" w14:textId="77777777" w:rsidR="00584793" w:rsidRDefault="00584793" w:rsidP="008E3D20">
            <w:pPr>
              <w:pStyle w:val="Nadpis2"/>
              <w:contextualSpacing w:val="0"/>
              <w:outlineLvl w:val="1"/>
            </w:pPr>
          </w:p>
          <w:p w14:paraId="48395477" w14:textId="37ACD617" w:rsidR="00CE4ADF" w:rsidRDefault="003F2D4D" w:rsidP="00147E04">
            <w:pPr>
              <w:pStyle w:val="Nadpis2"/>
              <w:numPr>
                <w:ilvl w:val="0"/>
                <w:numId w:val="19"/>
              </w:numPr>
              <w:contextualSpacing w:val="0"/>
              <w:outlineLvl w:val="1"/>
            </w:pPr>
            <w:r>
              <w:t>wifi modul</w:t>
            </w:r>
          </w:p>
          <w:p w14:paraId="7C9E0ADE" w14:textId="06EE1777" w:rsidR="00584793" w:rsidRPr="00147E04" w:rsidRDefault="00147E04" w:rsidP="008E3D20">
            <w:pPr>
              <w:pStyle w:val="Nadpis2"/>
              <w:contextualSpacing w:val="0"/>
              <w:outlineLvl w:val="1"/>
              <w:rPr>
                <w:b w:val="0"/>
                <w:bCs/>
                <w:color w:val="161616" w:themeColor="text2"/>
                <w:sz w:val="22"/>
                <w:szCs w:val="22"/>
              </w:rPr>
            </w:pPr>
            <w:r w:rsidRPr="00147E04">
              <w:rPr>
                <w:color w:val="161616" w:themeColor="text2"/>
              </w:rPr>
              <w:t xml:space="preserve">            </w:t>
            </w:r>
            <w:hyperlink r:id="rId14" w:history="1">
              <w:r w:rsidR="00584793" w:rsidRPr="00147E04">
                <w:rPr>
                  <w:rStyle w:val="Hypertextovodkaz"/>
                  <w:b w:val="0"/>
                  <w:bCs/>
                  <w:color w:val="161616" w:themeColor="text2"/>
                  <w:sz w:val="22"/>
                  <w:szCs w:val="22"/>
                </w:rPr>
                <w:t>https://arduino-shop.cz/arduino/1455-esp8266-wifi-modul-esp-07-bezdratovy.html</w:t>
              </w:r>
            </w:hyperlink>
          </w:p>
          <w:p w14:paraId="5A6A4008" w14:textId="77777777" w:rsidR="00387CEB" w:rsidRPr="006C0BCD" w:rsidRDefault="00387CEB" w:rsidP="008E3D20"/>
        </w:tc>
      </w:tr>
      <w:tr w:rsidR="00147E04" w:rsidRPr="006C0BCD" w14:paraId="0933637B" w14:textId="77777777" w:rsidTr="008E3D20">
        <w:tc>
          <w:tcPr>
            <w:tcW w:w="8958" w:type="dxa"/>
            <w:tcMar>
              <w:top w:w="216" w:type="dxa"/>
            </w:tcMar>
          </w:tcPr>
          <w:p w14:paraId="1749E719" w14:textId="77777777" w:rsidR="00147E04" w:rsidRDefault="00147E04" w:rsidP="00147E04">
            <w:pPr>
              <w:pStyle w:val="Nadpis2"/>
              <w:outlineLvl w:val="1"/>
            </w:pPr>
          </w:p>
        </w:tc>
      </w:tr>
    </w:tbl>
    <w:p w14:paraId="34EE7F18" w14:textId="77777777" w:rsidR="00387CEB" w:rsidRPr="006C0BCD" w:rsidRDefault="00387CEB" w:rsidP="00387CEB">
      <w:pPr>
        <w:pStyle w:val="Nadpis1"/>
      </w:pPr>
      <w:r>
        <w:t>Zapojení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="00387CEB" w:rsidRPr="006C0BCD" w14:paraId="57107FB9" w14:textId="77777777" w:rsidTr="00CB11A4">
        <w:tc>
          <w:tcPr>
            <w:tcW w:w="4410" w:type="dxa"/>
          </w:tcPr>
          <w:p w14:paraId="3C8E7E08" w14:textId="77777777" w:rsidR="00387CEB" w:rsidRDefault="00387CEB" w:rsidP="00CB11A4">
            <w:pPr>
              <w:pStyle w:val="Seznamsodrkami"/>
              <w:contextualSpacing w:val="0"/>
            </w:pPr>
            <w:r>
              <w:t>Zapojení proběhne pomocí USB kabelu, který bude spojen od arduina do počítače.</w:t>
            </w:r>
          </w:p>
          <w:p w14:paraId="4185C93B" w14:textId="77777777" w:rsidR="00387CEB" w:rsidRPr="006C0BCD" w:rsidRDefault="00387CEB" w:rsidP="00387CEB">
            <w:pPr>
              <w:pStyle w:val="Seznamsodrkami"/>
              <w:contextualSpacing w:val="0"/>
            </w:pPr>
            <w:r>
              <w:t>Dále se doinstalujou nějaké knihovny, které budou uloženy v minecraft složce.</w:t>
            </w:r>
          </w:p>
        </w:tc>
        <w:tc>
          <w:tcPr>
            <w:tcW w:w="4616" w:type="dxa"/>
            <w:tcMar>
              <w:left w:w="360" w:type="dxa"/>
            </w:tcMar>
          </w:tcPr>
          <w:p w14:paraId="4485AB7C" w14:textId="41CB5A6A" w:rsidR="00387CEB" w:rsidRPr="006C0BCD" w:rsidRDefault="00387CEB" w:rsidP="00CB11A4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2F00C795" w14:textId="77777777" w:rsidR="00387CEB" w:rsidRDefault="00387CEB" w:rsidP="00C94AFE">
      <w:pPr>
        <w:pStyle w:val="Nadpis1"/>
      </w:pPr>
    </w:p>
    <w:p w14:paraId="4BF55DC5" w14:textId="77777777" w:rsidR="00C94AFE" w:rsidRPr="006C0BCD" w:rsidRDefault="00C94AFE" w:rsidP="00C94AFE">
      <w:pPr>
        <w:pStyle w:val="Nadpis1"/>
      </w:pPr>
      <w:r>
        <w:t>Zainteresované osoby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="00C94AFE" w:rsidRPr="006C0BCD" w14:paraId="7C05136D" w14:textId="77777777" w:rsidTr="008E3D20">
        <w:tc>
          <w:tcPr>
            <w:tcW w:w="4410" w:type="dxa"/>
          </w:tcPr>
          <w:p w14:paraId="1F1B22B7" w14:textId="77777777" w:rsidR="00C94AFE" w:rsidRPr="006C0BCD" w:rsidRDefault="00C94AFE" w:rsidP="008E3D20">
            <w:pPr>
              <w:pStyle w:val="Seznamsodrkami"/>
              <w:contextualSpacing w:val="0"/>
            </w:pPr>
            <w:r>
              <w:t>Zadavatel</w:t>
            </w:r>
            <w:r w:rsidR="00E24630">
              <w:t>, Mentor</w:t>
            </w:r>
            <w:r>
              <w:t>: Ing. Zdeněk Vácha</w:t>
            </w:r>
          </w:p>
          <w:p w14:paraId="6F0F7948" w14:textId="77777777" w:rsidR="00C94AFE" w:rsidRDefault="00C94AFE" w:rsidP="008E3D20">
            <w:pPr>
              <w:pStyle w:val="Seznamsodrkami"/>
              <w:contextualSpacing w:val="0"/>
            </w:pPr>
            <w:r>
              <w:t>Řešitel: Benjamin Smutný</w:t>
            </w:r>
          </w:p>
          <w:p w14:paraId="3FAC9ED7" w14:textId="77777777" w:rsidR="00C94AFE" w:rsidRPr="006C0BCD" w:rsidRDefault="00C94AFE" w:rsidP="008E3D20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5C56764B" w14:textId="77777777" w:rsidR="00C94AFE" w:rsidRPr="006C0BCD" w:rsidRDefault="00C94AFE" w:rsidP="008E3D20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9C74A49" w14:textId="77777777" w:rsidR="009C353A" w:rsidRPr="006C0BCD" w:rsidRDefault="009C353A" w:rsidP="009C353A">
      <w:pPr>
        <w:pStyle w:val="Nadpis1"/>
      </w:pPr>
      <w:r>
        <w:t>Cílová skupina</w:t>
      </w:r>
    </w:p>
    <w:tbl>
      <w:tblPr>
        <w:tblStyle w:val="Mkatabulky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4410"/>
        <w:gridCol w:w="4616"/>
      </w:tblGrid>
      <w:tr w:rsidR="009C353A" w:rsidRPr="006C0BCD" w14:paraId="6A53AD51" w14:textId="77777777" w:rsidTr="006D256F">
        <w:tc>
          <w:tcPr>
            <w:tcW w:w="4410" w:type="dxa"/>
          </w:tcPr>
          <w:p w14:paraId="1D79BEF1" w14:textId="77777777" w:rsidR="009C353A" w:rsidRPr="006C0BCD" w:rsidRDefault="009C353A" w:rsidP="006D256F">
            <w:pPr>
              <w:pStyle w:val="Seznamsodrkami"/>
              <w:contextualSpacing w:val="0"/>
            </w:pPr>
            <w:r>
              <w:t xml:space="preserve">Hráči </w:t>
            </w:r>
            <w:r w:rsidR="00C11545">
              <w:t>Minecraftu všeho věku</w:t>
            </w:r>
          </w:p>
          <w:p w14:paraId="077761FF" w14:textId="77777777" w:rsidR="009C353A" w:rsidRPr="006C0BCD" w:rsidRDefault="009C353A" w:rsidP="00584793">
            <w:pPr>
              <w:pStyle w:val="Seznamsodrkami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09F72BB0" w14:textId="77777777" w:rsidR="009C353A" w:rsidRPr="006C0BCD" w:rsidRDefault="009C353A" w:rsidP="006D256F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AAAD537" w14:textId="5F0A5142" w:rsidR="009A3944" w:rsidRDefault="009A3944" w:rsidP="00373695">
      <w:pPr>
        <w:pStyle w:val="Nadpis1"/>
      </w:pPr>
    </w:p>
    <w:p w14:paraId="3DAAF0A9" w14:textId="77777777" w:rsidR="009A3944" w:rsidRDefault="009A3944" w:rsidP="00373695">
      <w:pPr>
        <w:pStyle w:val="Nadpis1"/>
      </w:pPr>
    </w:p>
    <w:p w14:paraId="518CD285" w14:textId="0F0A6D74" w:rsidR="009A3944" w:rsidRDefault="009A3944" w:rsidP="00373695">
      <w:pPr>
        <w:pStyle w:val="Nadpis1"/>
      </w:pPr>
    </w:p>
    <w:p w14:paraId="1EC55B40" w14:textId="127B52F8" w:rsidR="009A3944" w:rsidRDefault="009A3944" w:rsidP="00373695">
      <w:pPr>
        <w:pStyle w:val="Nadpis1"/>
      </w:pPr>
    </w:p>
    <w:p w14:paraId="272CE6FA" w14:textId="2B8D53E4" w:rsidR="00373695" w:rsidRPr="006C0BCD" w:rsidRDefault="00CB5CAB" w:rsidP="00373695">
      <w:pPr>
        <w:pStyle w:val="Nadpis1"/>
      </w:pPr>
      <w:r>
        <w:t>Přibližná časová doba</w:t>
      </w:r>
    </w:p>
    <w:tbl>
      <w:tblPr>
        <w:tblStyle w:val="Mkatabulky"/>
        <w:tblW w:w="376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rozložení Dovednosti"/>
      </w:tblPr>
      <w:tblGrid>
        <w:gridCol w:w="3316"/>
        <w:gridCol w:w="3472"/>
      </w:tblGrid>
      <w:tr w:rsidR="00373695" w:rsidRPr="006C0BCD" w14:paraId="7D149909" w14:textId="77777777" w:rsidTr="00C62D3F">
        <w:trPr>
          <w:trHeight w:val="2316"/>
        </w:trPr>
        <w:tc>
          <w:tcPr>
            <w:tcW w:w="3316" w:type="dxa"/>
          </w:tcPr>
          <w:p w14:paraId="00A5C38A" w14:textId="77777777" w:rsidR="00373695" w:rsidRDefault="00373695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Spínač – na 1 týden</w:t>
            </w:r>
          </w:p>
          <w:p w14:paraId="724B39E1" w14:textId="77777777" w:rsidR="00373695" w:rsidRDefault="00373695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Tlačítko - na 1 týden</w:t>
            </w:r>
          </w:p>
          <w:p w14:paraId="4AF86825" w14:textId="77777777" w:rsidR="00BC0566" w:rsidRDefault="00BC0566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Creeper detector – na 2-3 týdny</w:t>
            </w:r>
          </w:p>
          <w:p w14:paraId="36C03F1D" w14:textId="77777777" w:rsidR="00BC0566" w:rsidRDefault="00BC0566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Ukazatel zdraví – na 2 týdny</w:t>
            </w:r>
          </w:p>
          <w:p w14:paraId="0842160D" w14:textId="77777777" w:rsidR="00BC0566" w:rsidRDefault="00BC0566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>Estetické úpravy – na 1 týden</w:t>
            </w:r>
          </w:p>
          <w:p w14:paraId="6A54B461" w14:textId="227513F5" w:rsidR="00BC0566" w:rsidRDefault="006F4098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Propojení a posílaní dat do Databáze </w:t>
            </w:r>
            <w:r w:rsidR="00BC0566">
              <w:t>– na 1-2 týdny</w:t>
            </w:r>
          </w:p>
          <w:p w14:paraId="008B571A" w14:textId="144A75C0" w:rsidR="009A3944" w:rsidRDefault="009A3944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  <w:p w14:paraId="079415E1" w14:textId="57180505" w:rsidR="009A3944" w:rsidRDefault="009A3944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  <w:p w14:paraId="4F857811" w14:textId="77777777" w:rsidR="009A3944" w:rsidRDefault="009A3944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  <w:p w14:paraId="1676D614" w14:textId="6C77C171" w:rsidR="00584793" w:rsidRPr="006C0BCD" w:rsidRDefault="00584793" w:rsidP="00584793">
            <w:pPr>
              <w:pStyle w:val="Nadpis1"/>
              <w:outlineLvl w:val="0"/>
            </w:pPr>
            <w:r>
              <w:t>Schéma</w:t>
            </w:r>
          </w:p>
          <w:p w14:paraId="4E98EE44" w14:textId="3EDA5903" w:rsidR="00BC0566" w:rsidRDefault="00BC0566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  <w:p w14:paraId="5BF9784C" w14:textId="77777777" w:rsidR="00373695" w:rsidRPr="006C0BCD" w:rsidRDefault="00373695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3471" w:type="dxa"/>
            <w:tcMar>
              <w:left w:w="360" w:type="dxa"/>
            </w:tcMar>
          </w:tcPr>
          <w:p w14:paraId="0C88F466" w14:textId="77777777" w:rsidR="00373695" w:rsidRPr="006C0BCD" w:rsidRDefault="00373695" w:rsidP="008B1102">
            <w:pPr>
              <w:pStyle w:val="Seznamsodrkami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A3FE003" w14:textId="5887776E" w:rsidR="00373695" w:rsidRDefault="00584793" w:rsidP="009C353A">
      <w:pPr>
        <w:pStyle w:val="Nadpis1"/>
      </w:pPr>
      <w:r>
        <w:rPr>
          <w:noProof/>
          <w:lang w:eastAsia="cs-CZ"/>
        </w:rPr>
        <w:drawing>
          <wp:anchor distT="0" distB="0" distL="114300" distR="114300" simplePos="0" relativeHeight="251655680" behindDoc="1" locked="0" layoutInCell="1" allowOverlap="1" wp14:anchorId="41FBBDE1" wp14:editId="217A2E2D">
            <wp:simplePos x="0" y="0"/>
            <wp:positionH relativeFrom="margin">
              <wp:align>center</wp:align>
            </wp:positionH>
            <wp:positionV relativeFrom="paragraph">
              <wp:posOffset>-286385</wp:posOffset>
            </wp:positionV>
            <wp:extent cx="7065010" cy="3594341"/>
            <wp:effectExtent l="0" t="0" r="254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3594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D359B6" w14:textId="54259014" w:rsidR="00584793" w:rsidRPr="00584793" w:rsidRDefault="00584793" w:rsidP="00584793"/>
    <w:p w14:paraId="40153DEF" w14:textId="1F4CF0C8" w:rsidR="00584793" w:rsidRPr="00584793" w:rsidRDefault="00584793" w:rsidP="00584793"/>
    <w:p w14:paraId="3866BFAE" w14:textId="58D4397F" w:rsidR="00584793" w:rsidRPr="00584793" w:rsidRDefault="00584793" w:rsidP="00584793"/>
    <w:p w14:paraId="60AE9B52" w14:textId="09DFA8D9" w:rsidR="00584793" w:rsidRPr="00584793" w:rsidRDefault="00584793" w:rsidP="00584793"/>
    <w:p w14:paraId="26D9A6D3" w14:textId="06E1AA3F" w:rsidR="00584793" w:rsidRPr="00584793" w:rsidRDefault="00584793" w:rsidP="00584793"/>
    <w:p w14:paraId="1A4CF234" w14:textId="058EC08A" w:rsidR="00584793" w:rsidRPr="00584793" w:rsidRDefault="00584793" w:rsidP="00584793"/>
    <w:p w14:paraId="02206F9F" w14:textId="3166E374" w:rsidR="00584793" w:rsidRPr="00584793" w:rsidRDefault="00584793" w:rsidP="00584793"/>
    <w:p w14:paraId="5330B7ED" w14:textId="1E9ECDAB" w:rsidR="00584793" w:rsidRPr="00584793" w:rsidRDefault="00584793" w:rsidP="00584793"/>
    <w:p w14:paraId="7D132806" w14:textId="0367286D" w:rsidR="00584793" w:rsidRPr="00584793" w:rsidRDefault="00584793" w:rsidP="00584793"/>
    <w:p w14:paraId="084AE0E8" w14:textId="5546263D" w:rsidR="00584793" w:rsidRDefault="00584793" w:rsidP="00584793">
      <w:pPr>
        <w:rPr>
          <w:rFonts w:ascii="Georgia" w:eastAsiaTheme="majorEastAsia" w:hAnsi="Georgia" w:cstheme="majorBidi"/>
          <w:b/>
          <w:caps/>
          <w:color w:val="262626" w:themeColor="text1" w:themeTint="D9"/>
          <w:sz w:val="28"/>
          <w:szCs w:val="32"/>
        </w:rPr>
      </w:pPr>
    </w:p>
    <w:p w14:paraId="098DD90C" w14:textId="188DF47E" w:rsidR="00584793" w:rsidRDefault="007A6E0A" w:rsidP="00584793">
      <w:pPr>
        <w:pStyle w:val="Nadpis1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F6CB829" wp14:editId="3BE4A52B">
            <wp:simplePos x="0" y="0"/>
            <wp:positionH relativeFrom="column">
              <wp:posOffset>-49340</wp:posOffset>
            </wp:positionH>
            <wp:positionV relativeFrom="paragraph">
              <wp:posOffset>501849</wp:posOffset>
            </wp:positionV>
            <wp:extent cx="4250629" cy="2506781"/>
            <wp:effectExtent l="0" t="0" r="0" b="8255"/>
            <wp:wrapNone/>
            <wp:docPr id="672" name="Obrázek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29" cy="2506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793">
        <w:t>Rozpočet</w:t>
      </w:r>
    </w:p>
    <w:p w14:paraId="3DF0E726" w14:textId="3D198EF4" w:rsidR="00C13D8E" w:rsidRPr="00C13D8E" w:rsidRDefault="00C13D8E" w:rsidP="00584793">
      <w:pPr>
        <w:pStyle w:val="Nadpis2"/>
        <w:rPr>
          <w:color w:val="auto"/>
        </w:rPr>
      </w:pPr>
    </w:p>
    <w:p w14:paraId="3EC807C2" w14:textId="6159A90F" w:rsidR="001E6C62" w:rsidRDefault="001E6C62" w:rsidP="006F4098">
      <w:pPr>
        <w:pStyle w:val="Nadpis1"/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97DFB" wp14:editId="43FD405B">
                <wp:simplePos x="0" y="0"/>
                <wp:positionH relativeFrom="column">
                  <wp:posOffset>2066925</wp:posOffset>
                </wp:positionH>
                <wp:positionV relativeFrom="paragraph">
                  <wp:posOffset>73218</wp:posOffset>
                </wp:positionV>
                <wp:extent cx="1439186" cy="564543"/>
                <wp:effectExtent l="0" t="0" r="27940" b="26035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56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52B24" w14:textId="37879F92" w:rsidR="001E6C62" w:rsidRDefault="001E6C62" w:rsidP="001E6C62">
                            <w:r>
                              <w:t>Dioda bude svítit barvu, kterou si hráč v minecraftu zvolí.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7DFB" id="_x0000_s1027" type="#_x0000_t202" style="position:absolute;margin-left:162.75pt;margin-top:5.75pt;width:113.3pt;height:4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">
                <v:textbox>
                  <w:txbxContent>
                    <w:p w14:paraId="09752B24" w14:textId="37879F92" w:rsidR="001E6C62" w:rsidRDefault="001E6C62" w:rsidP="001E6C62">
                      <w:r>
                        <w:t>Dioda bude svítit barvu, kterou si hráč v minecraftu zvolí.</w:t>
                      </w:r>
                    </w:p>
                  </w:txbxContent>
                </v:textbox>
              </v:shape>
            </w:pict>
          </mc:Fallback>
        </mc:AlternateContent>
      </w:r>
    </w:p>
    <w:p w14:paraId="23370066" w14:textId="13954A8C" w:rsidR="006F4098" w:rsidRDefault="001E6C62" w:rsidP="006F4098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BFE123" wp14:editId="315A299E">
                <wp:simplePos x="0" y="0"/>
                <wp:positionH relativeFrom="column">
                  <wp:posOffset>3816626</wp:posOffset>
                </wp:positionH>
                <wp:positionV relativeFrom="paragraph">
                  <wp:posOffset>-603249</wp:posOffset>
                </wp:positionV>
                <wp:extent cx="2393343" cy="778924"/>
                <wp:effectExtent l="0" t="0" r="26035" b="2159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778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304CA" w14:textId="44CBE86B" w:rsidR="001E6C62" w:rsidRDefault="001E6C62">
                            <w:r>
                              <w:t>Creeper detector začně blikat v případě, že poblíž bude creeper. Čím blíž bude, tím se bude intenzita blikání</w:t>
                            </w:r>
                          </w:p>
                          <w:p w14:paraId="5DA01B6C" w14:textId="6A7A9D66" w:rsidR="001E6C62" w:rsidRDefault="001E6C62">
                            <w:r>
                              <w:t>zvětšovat.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E123" id="_x0000_s1028" type="#_x0000_t202" style="position:absolute;margin-left:300.5pt;margin-top:-47.5pt;width:188.45pt;height:6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">
                <v:textbox>
                  <w:txbxContent>
                    <w:p w14:paraId="41F304CA" w14:textId="44CBE86B" w:rsidR="001E6C62" w:rsidRDefault="001E6C62">
                      <w:r>
                        <w:t>Creeper detector začně blikat v případě, že poblíž bude creeper. Čím blíž bude, tím se bude intenzita blikání</w:t>
                      </w:r>
                    </w:p>
                    <w:p w14:paraId="5DA01B6C" w14:textId="6A7A9D66" w:rsidR="001E6C62" w:rsidRDefault="001E6C62">
                      <w:r>
                        <w:t>zvětšovat.</w:t>
                      </w:r>
                    </w:p>
                  </w:txbxContent>
                </v:textbox>
              </v:shape>
            </w:pict>
          </mc:Fallback>
        </mc:AlternateContent>
      </w:r>
      <w:r w:rsidR="006F4098">
        <w:t>nákres</w:t>
      </w:r>
    </w:p>
    <w:p w14:paraId="3F8C3656" w14:textId="4913E28D" w:rsidR="006F4098" w:rsidRDefault="008C143B" w:rsidP="00175906">
      <w:pPr>
        <w:pStyle w:val="Nadpis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sz w:val="22"/>
        </w:rPr>
        <w:t>creeper detector</w:t>
      </w:r>
    </w:p>
    <w:p w14:paraId="010D64C0" w14:textId="28001960" w:rsidR="006F4098" w:rsidRDefault="000459B0" w:rsidP="00175906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DA3671" wp14:editId="7F7019A4">
                <wp:simplePos x="0" y="0"/>
                <wp:positionH relativeFrom="column">
                  <wp:posOffset>1335819</wp:posOffset>
                </wp:positionH>
                <wp:positionV relativeFrom="paragraph">
                  <wp:posOffset>114300</wp:posOffset>
                </wp:positionV>
                <wp:extent cx="898498" cy="1025718"/>
                <wp:effectExtent l="38100" t="19050" r="16510" b="41275"/>
                <wp:wrapNone/>
                <wp:docPr id="35" name="Přímá spojnice se šipko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8" cy="10257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89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5" o:spid="_x0000_s1026" type="#_x0000_t32" style="position:absolute;margin-left:105.2pt;margin-top:9pt;width:70.75pt;height:80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" strokecolor="black [3213]" strokeweight="3pt">
                <v:stroke endarrow="open" joinstyle="miter"/>
              </v:shape>
            </w:pict>
          </mc:Fallback>
        </mc:AlternateContent>
      </w:r>
      <w:r w:rsidR="00BD03A2"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 wp14:anchorId="1158FECA" wp14:editId="0526886A">
            <wp:simplePos x="0" y="0"/>
            <wp:positionH relativeFrom="column">
              <wp:posOffset>2901950</wp:posOffset>
            </wp:positionH>
            <wp:positionV relativeFrom="paragraph">
              <wp:posOffset>185420</wp:posOffset>
            </wp:positionV>
            <wp:extent cx="441960" cy="749935"/>
            <wp:effectExtent l="0" t="0" r="0" b="0"/>
            <wp:wrapNone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098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60F9CE75" wp14:editId="1424AA33">
            <wp:simplePos x="0" y="0"/>
            <wp:positionH relativeFrom="column">
              <wp:posOffset>4278134</wp:posOffset>
            </wp:positionH>
            <wp:positionV relativeFrom="paragraph">
              <wp:posOffset>71120</wp:posOffset>
            </wp:positionV>
            <wp:extent cx="1411605" cy="1543685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ED59D" w14:textId="10BD6C28" w:rsidR="006F4098" w:rsidRDefault="006F4098" w:rsidP="00175906">
      <w:pPr>
        <w:pStyle w:val="Nadpis1"/>
      </w:pPr>
    </w:p>
    <w:p w14:paraId="74B5ED42" w14:textId="52F0A1FA" w:rsidR="006F4098" w:rsidRDefault="006F4098" w:rsidP="00175906">
      <w:pPr>
        <w:pStyle w:val="Nadpis1"/>
      </w:pPr>
    </w:p>
    <w:p w14:paraId="023E2DF6" w14:textId="7482C6B0" w:rsidR="006F4098" w:rsidRDefault="008C143B" w:rsidP="00175906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1FD86" wp14:editId="4540BFFD">
                <wp:simplePos x="0" y="0"/>
                <wp:positionH relativeFrom="column">
                  <wp:posOffset>3763729</wp:posOffset>
                </wp:positionH>
                <wp:positionV relativeFrom="paragraph">
                  <wp:posOffset>24130</wp:posOffset>
                </wp:positionV>
                <wp:extent cx="595824" cy="254000"/>
                <wp:effectExtent l="0" t="635" r="13335" b="1333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5824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E3660" w14:textId="7C6ED1FD" w:rsidR="008C143B" w:rsidRDefault="008C143B">
                            <w:r>
                              <w:t>10 cm</w:t>
                            </w:r>
                          </w:p>
                          <w:p w14:paraId="427AE1E7" w14:textId="77777777" w:rsidR="008C143B" w:rsidRDefault="008C1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FD86" id="_x0000_s1029" type="#_x0000_t202" style="position:absolute;margin-left:296.35pt;margin-top:1.9pt;width:46.9pt;height:20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">
                <v:textbox>
                  <w:txbxContent>
                    <w:p w14:paraId="288E3660" w14:textId="7C6ED1FD" w:rsidR="008C143B" w:rsidRDefault="008C143B">
                      <w:r>
                        <w:t>10 cm</w:t>
                      </w:r>
                    </w:p>
                    <w:p w14:paraId="427AE1E7" w14:textId="77777777" w:rsidR="008C143B" w:rsidRDefault="008C143B"/>
                  </w:txbxContent>
                </v:textbox>
              </v:shape>
            </w:pict>
          </mc:Fallback>
        </mc:AlternateContent>
      </w:r>
    </w:p>
    <w:p w14:paraId="2675E4E6" w14:textId="06CCF295" w:rsidR="006F4098" w:rsidRDefault="006C222A" w:rsidP="00175906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830502" wp14:editId="5D761003">
                <wp:simplePos x="0" y="0"/>
                <wp:positionH relativeFrom="column">
                  <wp:posOffset>1518672</wp:posOffset>
                </wp:positionH>
                <wp:positionV relativeFrom="paragraph">
                  <wp:posOffset>518851</wp:posOffset>
                </wp:positionV>
                <wp:extent cx="103505" cy="55245"/>
                <wp:effectExtent l="0" t="0" r="10795" b="20955"/>
                <wp:wrapNone/>
                <wp:docPr id="31" name="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CC0AA" id="Obdélník 31" o:spid="_x0000_s1026" style="position:absolute;margin-left:119.6pt;margin-top:40.85pt;width:8.15pt;height: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756F79" wp14:editId="059A2D6A">
                <wp:simplePos x="0" y="0"/>
                <wp:positionH relativeFrom="column">
                  <wp:posOffset>1034057</wp:posOffset>
                </wp:positionH>
                <wp:positionV relativeFrom="paragraph">
                  <wp:posOffset>510706</wp:posOffset>
                </wp:positionV>
                <wp:extent cx="103505" cy="55245"/>
                <wp:effectExtent l="0" t="0" r="10795" b="20955"/>
                <wp:wrapNone/>
                <wp:docPr id="30" name="Obdé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20FDB" id="Obdélník 30" o:spid="_x0000_s1026" style="position:absolute;margin-left:81.4pt;margin-top:40.2pt;width:8.15pt;height:4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268A1" wp14:editId="4A0710E6">
                <wp:simplePos x="0" y="0"/>
                <wp:positionH relativeFrom="column">
                  <wp:posOffset>539750</wp:posOffset>
                </wp:positionH>
                <wp:positionV relativeFrom="paragraph">
                  <wp:posOffset>517525</wp:posOffset>
                </wp:positionV>
                <wp:extent cx="103505" cy="55245"/>
                <wp:effectExtent l="0" t="0" r="10795" b="20955"/>
                <wp:wrapNone/>
                <wp:docPr id="29" name="Obdé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F3418" id="Obdélník 29" o:spid="_x0000_s1026" style="position:absolute;margin-left:42.5pt;margin-top:40.75pt;width:8.15pt;height: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099812" wp14:editId="5F023270">
                <wp:simplePos x="0" y="0"/>
                <wp:positionH relativeFrom="column">
                  <wp:posOffset>937177</wp:posOffset>
                </wp:positionH>
                <wp:positionV relativeFrom="paragraph">
                  <wp:posOffset>407035</wp:posOffset>
                </wp:positionV>
                <wp:extent cx="318135" cy="294005"/>
                <wp:effectExtent l="0" t="0" r="24765" b="10795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C85DE" id="Obdélník 8" o:spid="_x0000_s1026" style="position:absolute;margin-left:73.8pt;margin-top:32.05pt;width:25.05pt;height:2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" fillcolor="#1d824c [3204]" strokecolor="#0e4025 [1604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738D5" wp14:editId="6BA53649">
                <wp:simplePos x="0" y="0"/>
                <wp:positionH relativeFrom="column">
                  <wp:posOffset>444500</wp:posOffset>
                </wp:positionH>
                <wp:positionV relativeFrom="paragraph">
                  <wp:posOffset>398145</wp:posOffset>
                </wp:positionV>
                <wp:extent cx="318135" cy="294005"/>
                <wp:effectExtent l="0" t="0" r="24765" b="10795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0082A" id="Obdélník 7" o:spid="_x0000_s1026" style="position:absolute;margin-left:35pt;margin-top:31.35pt;width:25.05pt;height:2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" fillcolor="#b11f35 [3206]" strokecolor="#570f1a [1606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266EFA" wp14:editId="3FB36CF7">
                <wp:simplePos x="0" y="0"/>
                <wp:positionH relativeFrom="column">
                  <wp:posOffset>1416685</wp:posOffset>
                </wp:positionH>
                <wp:positionV relativeFrom="paragraph">
                  <wp:posOffset>408940</wp:posOffset>
                </wp:positionV>
                <wp:extent cx="318135" cy="294005"/>
                <wp:effectExtent l="0" t="0" r="24765" b="1079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287C" id="Obdélník 9" o:spid="_x0000_s1026" style="position:absolute;margin-left:111.55pt;margin-top:32.2pt;width:25.05pt;height:2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" fillcolor="#4b6a88 [3209]" strokecolor="#253443 [1609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86F384" wp14:editId="14D302D5">
                <wp:simplePos x="0" y="0"/>
                <wp:positionH relativeFrom="column">
                  <wp:posOffset>3108960</wp:posOffset>
                </wp:positionH>
                <wp:positionV relativeFrom="paragraph">
                  <wp:posOffset>72418</wp:posOffset>
                </wp:positionV>
                <wp:extent cx="1399430" cy="1749287"/>
                <wp:effectExtent l="0" t="19050" r="10795" b="22860"/>
                <wp:wrapNone/>
                <wp:docPr id="6" name="Pravoúhl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30" cy="1749287"/>
                        </a:xfrm>
                        <a:prstGeom prst="bentConnector3">
                          <a:avLst>
                            <a:gd name="adj1" fmla="val 63597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CB3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ravoúhlá spojnice 6" o:spid="_x0000_s1026" type="#_x0000_t34" style="position:absolute;margin-left:244.8pt;margin-top:5.7pt;width:110.2pt;height:137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" adj="13737" strokecolor="black [3200]" strokeweight="2.25pt"/>
            </w:pict>
          </mc:Fallback>
        </mc:AlternateContent>
      </w:r>
      <w:r w:rsidR="00BD03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966E5" wp14:editId="59382C70">
                <wp:simplePos x="0" y="0"/>
                <wp:positionH relativeFrom="column">
                  <wp:posOffset>5953760</wp:posOffset>
                </wp:positionH>
                <wp:positionV relativeFrom="paragraph">
                  <wp:posOffset>127635</wp:posOffset>
                </wp:positionV>
                <wp:extent cx="635" cy="1693545"/>
                <wp:effectExtent l="19050" t="0" r="37465" b="1905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6935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7940C" id="Přímá spojnice 1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.8pt,10.05pt" to="468.8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" strokecolor="black [3213]" strokeweight="2.25pt">
                <v:stroke joinstyle="miter"/>
              </v:line>
            </w:pict>
          </mc:Fallback>
        </mc:AlternateContent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38E9E" wp14:editId="44DC9D24">
                <wp:simplePos x="0" y="0"/>
                <wp:positionH relativeFrom="column">
                  <wp:posOffset>4691270</wp:posOffset>
                </wp:positionH>
                <wp:positionV relativeFrom="paragraph">
                  <wp:posOffset>867548</wp:posOffset>
                </wp:positionV>
                <wp:extent cx="508883" cy="254000"/>
                <wp:effectExtent l="0" t="0" r="24765" b="1270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3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33683" w14:textId="68081085" w:rsidR="008C143B" w:rsidRDefault="008C143B" w:rsidP="008C143B">
                            <w:r>
                              <w:t>5 cm</w:t>
                            </w:r>
                          </w:p>
                          <w:p w14:paraId="7D4F092A" w14:textId="77777777" w:rsidR="008C143B" w:rsidRDefault="008C143B" w:rsidP="008C1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E9E" id="_x0000_s1030" type="#_x0000_t202" style="position:absolute;margin-left:369.4pt;margin-top:68.3pt;width:40.0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">
                <v:textbox>
                  <w:txbxContent>
                    <w:p w14:paraId="13033683" w14:textId="68081085" w:rsidR="008C143B" w:rsidRDefault="008C143B" w:rsidP="008C143B">
                      <w:r>
                        <w:t>5 cm</w:t>
                      </w:r>
                    </w:p>
                    <w:p w14:paraId="7D4F092A" w14:textId="77777777" w:rsidR="008C143B" w:rsidRDefault="008C143B" w:rsidP="008C143B"/>
                  </w:txbxContent>
                </v:textbox>
              </v:shape>
            </w:pict>
          </mc:Fallback>
        </mc:AlternateContent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59B42" wp14:editId="62A09278">
                <wp:simplePos x="0" y="0"/>
                <wp:positionH relativeFrom="column">
                  <wp:posOffset>2194560</wp:posOffset>
                </wp:positionH>
                <wp:positionV relativeFrom="paragraph">
                  <wp:posOffset>1201503</wp:posOffset>
                </wp:positionV>
                <wp:extent cx="1717482" cy="811033"/>
                <wp:effectExtent l="0" t="19050" r="16510" b="27305"/>
                <wp:wrapNone/>
                <wp:docPr id="13" name="Pravoúhl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7482" cy="811033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647F" id="Pravoúhlá spojnice 13" o:spid="_x0000_s1026" type="#_x0000_t34" style="position:absolute;margin-left:172.8pt;margin-top:94.6pt;width:135.25pt;height:63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" strokecolor="black [3200]" strokeweight="2.25pt"/>
            </w:pict>
          </mc:Fallback>
        </mc:AlternateContent>
      </w:r>
      <w:r w:rsidR="008C143B">
        <w:rPr>
          <w:noProof/>
          <w:lang w:eastAsia="cs-CZ"/>
        </w:rPr>
        <w:drawing>
          <wp:inline distT="0" distB="0" distL="0" distR="0" wp14:anchorId="21BD9920" wp14:editId="2FBFD7A6">
            <wp:extent cx="2194560" cy="1320165"/>
            <wp:effectExtent l="0" t="0" r="0" b="0"/>
            <wp:docPr id="4" name="Obrázek 4" descr="286-2863555_create-animated-web-co-with-tigercreate-laptop-anim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86-2863555_create-animated-web-co-with-tigercreate-laptop-anim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DEE67" wp14:editId="60A17B2C">
                <wp:simplePos x="0" y="0"/>
                <wp:positionH relativeFrom="column">
                  <wp:posOffset>5653543</wp:posOffset>
                </wp:positionH>
                <wp:positionV relativeFrom="paragraph">
                  <wp:posOffset>127635</wp:posOffset>
                </wp:positionV>
                <wp:extent cx="301377" cy="0"/>
                <wp:effectExtent l="0" t="19050" r="3810" b="1905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8EE76" id="Přímá spojnice 12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15pt,10.05pt" to="468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14:paraId="13DB1DAE" w14:textId="76E3FC19" w:rsidR="006F4098" w:rsidRDefault="00BD03A2" w:rsidP="00175906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07B9E7" wp14:editId="1C124FFE">
                <wp:simplePos x="0" y="0"/>
                <wp:positionH relativeFrom="column">
                  <wp:posOffset>1908810</wp:posOffset>
                </wp:positionH>
                <wp:positionV relativeFrom="paragraph">
                  <wp:posOffset>120015</wp:posOffset>
                </wp:positionV>
                <wp:extent cx="158750" cy="174625"/>
                <wp:effectExtent l="0" t="0" r="12700" b="15875"/>
                <wp:wrapNone/>
                <wp:docPr id="22" name="Zaoblený obdé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50DF1" id="Zaoblený obdélník 22" o:spid="_x0000_s1026" style="position:absolute;margin-left:150.3pt;margin-top:9.45pt;width:12.5pt;height:1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D11BD" wp14:editId="1BF59DFE">
                <wp:simplePos x="0" y="0"/>
                <wp:positionH relativeFrom="column">
                  <wp:posOffset>1687830</wp:posOffset>
                </wp:positionH>
                <wp:positionV relativeFrom="paragraph">
                  <wp:posOffset>121285</wp:posOffset>
                </wp:positionV>
                <wp:extent cx="158750" cy="174625"/>
                <wp:effectExtent l="0" t="0" r="12700" b="15875"/>
                <wp:wrapNone/>
                <wp:docPr id="23" name="Zaoblený obdé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BCFCA" id="Zaoblený obdélník 23" o:spid="_x0000_s1026" style="position:absolute;margin-left:132.9pt;margin-top:9.55pt;width:12.5pt;height:1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CF40F1" wp14:editId="05E899FE">
                <wp:simplePos x="0" y="0"/>
                <wp:positionH relativeFrom="column">
                  <wp:posOffset>1466215</wp:posOffset>
                </wp:positionH>
                <wp:positionV relativeFrom="paragraph">
                  <wp:posOffset>122555</wp:posOffset>
                </wp:positionV>
                <wp:extent cx="158750" cy="174625"/>
                <wp:effectExtent l="0" t="0" r="12700" b="15875"/>
                <wp:wrapNone/>
                <wp:docPr id="24" name="Zaoblený obdé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A6777" id="Zaoblený obdélník 24" o:spid="_x0000_s1026" style="position:absolute;margin-left:115.45pt;margin-top:9.65pt;width:12.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3BB7D" wp14:editId="6B86B01E">
                <wp:simplePos x="0" y="0"/>
                <wp:positionH relativeFrom="column">
                  <wp:posOffset>1252855</wp:posOffset>
                </wp:positionH>
                <wp:positionV relativeFrom="paragraph">
                  <wp:posOffset>115570</wp:posOffset>
                </wp:positionV>
                <wp:extent cx="158750" cy="174625"/>
                <wp:effectExtent l="0" t="0" r="12700" b="15875"/>
                <wp:wrapNone/>
                <wp:docPr id="25" name="Zaoblený obdélní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8530A" id="Zaoblený obdélník 25" o:spid="_x0000_s1026" style="position:absolute;margin-left:98.65pt;margin-top:9.1pt;width:12.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9673FB" wp14:editId="5B24813E">
                <wp:simplePos x="0" y="0"/>
                <wp:positionH relativeFrom="column">
                  <wp:posOffset>1031240</wp:posOffset>
                </wp:positionH>
                <wp:positionV relativeFrom="paragraph">
                  <wp:posOffset>117475</wp:posOffset>
                </wp:positionV>
                <wp:extent cx="158750" cy="174625"/>
                <wp:effectExtent l="0" t="0" r="12700" b="15875"/>
                <wp:wrapNone/>
                <wp:docPr id="21" name="Zaoblený 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70C69" id="Zaoblený obdélník 21" o:spid="_x0000_s1026" style="position:absolute;margin-left:81.2pt;margin-top:9.25pt;width:12.5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69639" wp14:editId="7D4DC9D7">
                <wp:simplePos x="0" y="0"/>
                <wp:positionH relativeFrom="column">
                  <wp:posOffset>845516</wp:posOffset>
                </wp:positionH>
                <wp:positionV relativeFrom="paragraph">
                  <wp:posOffset>107922</wp:posOffset>
                </wp:positionV>
                <wp:extent cx="158750" cy="174625"/>
                <wp:effectExtent l="0" t="0" r="12700" b="15875"/>
                <wp:wrapNone/>
                <wp:docPr id="20" name="Zaoblený obdélní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19C4C" id="Zaoblený obdélník 20" o:spid="_x0000_s1026" style="position:absolute;margin-left:66.6pt;margin-top:8.5pt;width:12.5pt;height: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81450F" wp14:editId="5195DADE">
                <wp:simplePos x="0" y="0"/>
                <wp:positionH relativeFrom="column">
                  <wp:posOffset>655320</wp:posOffset>
                </wp:positionH>
                <wp:positionV relativeFrom="paragraph">
                  <wp:posOffset>106045</wp:posOffset>
                </wp:positionV>
                <wp:extent cx="158750" cy="174625"/>
                <wp:effectExtent l="0" t="0" r="12700" b="15875"/>
                <wp:wrapNone/>
                <wp:docPr id="19" name="Zaoblený 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50CA0" id="Zaoblený obdélník 19" o:spid="_x0000_s1026" style="position:absolute;margin-left:51.6pt;margin-top:8.35pt;width:12.5pt;height: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820EA" wp14:editId="48B68A75">
                <wp:simplePos x="0" y="0"/>
                <wp:positionH relativeFrom="column">
                  <wp:posOffset>445770</wp:posOffset>
                </wp:positionH>
                <wp:positionV relativeFrom="paragraph">
                  <wp:posOffset>104775</wp:posOffset>
                </wp:positionV>
                <wp:extent cx="158750" cy="174625"/>
                <wp:effectExtent l="0" t="0" r="12700" b="15875"/>
                <wp:wrapNone/>
                <wp:docPr id="18" name="Zaoblený 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6D3E6" id="Zaoblený obdélník 18" o:spid="_x0000_s1026" style="position:absolute;margin-left:35.1pt;margin-top:8.25pt;width:12.5pt;height:1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FC755" wp14:editId="6FC071C4">
                <wp:simplePos x="0" y="0"/>
                <wp:positionH relativeFrom="column">
                  <wp:posOffset>231140</wp:posOffset>
                </wp:positionH>
                <wp:positionV relativeFrom="paragraph">
                  <wp:posOffset>104140</wp:posOffset>
                </wp:positionV>
                <wp:extent cx="158750" cy="174625"/>
                <wp:effectExtent l="0" t="0" r="12700" b="15875"/>
                <wp:wrapNone/>
                <wp:docPr id="17" name="Zaoblený 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4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1AD46" id="Zaoblený obdélník 17" o:spid="_x0000_s1026" style="position:absolute;margin-left:18.2pt;margin-top:8.2pt;width:12.5pt;height:1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1035F" wp14:editId="31FD3D46">
                <wp:simplePos x="0" y="0"/>
                <wp:positionH relativeFrom="column">
                  <wp:posOffset>39370</wp:posOffset>
                </wp:positionH>
                <wp:positionV relativeFrom="paragraph">
                  <wp:posOffset>103477</wp:posOffset>
                </wp:positionV>
                <wp:extent cx="158998" cy="174929"/>
                <wp:effectExtent l="0" t="0" r="12700" b="15875"/>
                <wp:wrapNone/>
                <wp:docPr id="16" name="Zaoblený 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8" cy="174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748C2" id="Zaoblený obdélník 16" o:spid="_x0000_s1026" style="position:absolute;margin-left:3.1pt;margin-top:8.15pt;width:12.5pt;height:1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" fillcolor="#b11f35 [3206]" strokecolor="#570f1a [1606]" strokeweight="1pt">
                <v:stroke joinstyle="miter"/>
              </v:round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9CCAC" wp14:editId="3259DA00">
                <wp:simplePos x="0" y="0"/>
                <wp:positionH relativeFrom="column">
                  <wp:posOffset>0</wp:posOffset>
                </wp:positionH>
                <wp:positionV relativeFrom="paragraph">
                  <wp:posOffset>103974</wp:posOffset>
                </wp:positionV>
                <wp:extent cx="2194560" cy="190832"/>
                <wp:effectExtent l="0" t="0" r="15240" b="19050"/>
                <wp:wrapNone/>
                <wp:docPr id="15" name="Zaoblený 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90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5ED354" id="Zaoblený obdélník 15" o:spid="_x0000_s1026" style="position:absolute;margin-left:0;margin-top:8.2pt;width:172.8pt;height:15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" fillcolor="white [3201]" strokecolor="black [3200]" strokeweight="1pt">
                <v:stroke joinstyle="miter"/>
              </v:roundrect>
            </w:pict>
          </mc:Fallback>
        </mc:AlternateContent>
      </w:r>
    </w:p>
    <w:p w14:paraId="1A1C1659" w14:textId="38EE4005" w:rsidR="00BD03A2" w:rsidRDefault="00BD03A2" w:rsidP="008C143B">
      <w:pPr>
        <w:pStyle w:val="Nadpis1"/>
        <w:jc w:val="righ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AD503" wp14:editId="0BE4B40D">
                <wp:simplePos x="0" y="0"/>
                <wp:positionH relativeFrom="column">
                  <wp:posOffset>2193925</wp:posOffset>
                </wp:positionH>
                <wp:positionV relativeFrom="paragraph">
                  <wp:posOffset>81887</wp:posOffset>
                </wp:positionV>
                <wp:extent cx="1993818" cy="922931"/>
                <wp:effectExtent l="0" t="19050" r="6985" b="29845"/>
                <wp:wrapNone/>
                <wp:docPr id="27" name="Pravoúhl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93818" cy="922931"/>
                        </a:xfrm>
                        <a:prstGeom prst="bentConnector3">
                          <a:avLst>
                            <a:gd name="adj1" fmla="val 87074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D5CE" id="Pravoúhlá spojnice 27" o:spid="_x0000_s1026" type="#_x0000_t34" style="position:absolute;margin-left:172.75pt;margin-top:6.45pt;width:157pt;height:72.6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" adj="18808" strokecolor="black [3200]" strokeweight="2.25pt"/>
            </w:pict>
          </mc:Fallback>
        </mc:AlternateContent>
      </w:r>
    </w:p>
    <w:p w14:paraId="1D94C03E" w14:textId="47F34D24" w:rsidR="008C143B" w:rsidRDefault="001E6C62" w:rsidP="008C143B">
      <w:pPr>
        <w:pStyle w:val="Nadpis1"/>
        <w:jc w:val="righ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2EF7C" wp14:editId="78CBD69E">
                <wp:simplePos x="0" y="0"/>
                <wp:positionH relativeFrom="column">
                  <wp:posOffset>-98618</wp:posOffset>
                </wp:positionH>
                <wp:positionV relativeFrom="paragraph">
                  <wp:posOffset>554162</wp:posOffset>
                </wp:positionV>
                <wp:extent cx="2374265" cy="1403985"/>
                <wp:effectExtent l="0" t="0" r="12700" b="2032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167F9" w14:textId="1BC4E09F" w:rsidR="001E6C62" w:rsidRDefault="001E6C62">
                            <w:r>
                              <w:t>LED pásek bude zkrácenej na 10 diod. Každá dioda bude představovat jeden život v minecraftu. Pokuď bude hráč v minecraftu zraněn o jeden život, jedna dioda se zhasne.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2EF7C" id="_x0000_s1031" type="#_x0000_t202" style="position:absolute;left:0;text-align:left;margin-left:-7.75pt;margin-top:43.65pt;width:186.95pt;height:110.55pt;z-index:2517094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">
                <v:textbox style="mso-fit-shape-to-text:t">
                  <w:txbxContent>
                    <w:p w14:paraId="493167F9" w14:textId="1BC4E09F" w:rsidR="001E6C62" w:rsidRDefault="001E6C62">
                      <w:r>
                        <w:t>LED pásek bude zkrácenej na 10 diod. Každá dioda bude představovat jeden život v minecraftu. Pokuď bude hráč v minecraftu zraněn o jeden život, jedna dioda se zhasne.</w:t>
                      </w:r>
                    </w:p>
                  </w:txbxContent>
                </v:textbox>
              </v:shape>
            </w:pict>
          </mc:Fallback>
        </mc:AlternateContent>
      </w:r>
      <w:r w:rsidR="00BD03A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E695B" wp14:editId="098AAA2B">
                <wp:simplePos x="0" y="0"/>
                <wp:positionH relativeFrom="column">
                  <wp:posOffset>508745</wp:posOffset>
                </wp:positionH>
                <wp:positionV relativeFrom="paragraph">
                  <wp:posOffset>1270</wp:posOffset>
                </wp:positionV>
                <wp:extent cx="1057523" cy="405516"/>
                <wp:effectExtent l="0" t="0" r="28575" b="1397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40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6D0E6" w14:textId="0747D9FB" w:rsidR="00BD03A2" w:rsidRPr="00BD03A2" w:rsidRDefault="00BD03A2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D03A2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LED PÁSEK</w:t>
                            </w:r>
                          </w:p>
                          <w:p w14:paraId="51EB3F93" w14:textId="04A04651" w:rsidR="00BD03A2" w:rsidRPr="00BD03A2" w:rsidRDefault="00BD03A2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D03A2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(HEALTH BAR)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695B" id="Textové pole 26" o:spid="_x0000_s1032" type="#_x0000_t202" style="position:absolute;left:0;text-align:left;margin-left:40.05pt;margin-top:.1pt;width:83.25pt;height:3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" fillcolor="white [3201]" strokecolor="black [3213]" strokeweight=".5pt">
                <v:textbox>
                  <w:txbxContent>
                    <w:p w14:paraId="3D46D0E6" w14:textId="0747D9FB" w:rsidR="00BD03A2" w:rsidRPr="00BD03A2" w:rsidRDefault="00BD03A2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D03A2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LED PÁSEK</w:t>
                      </w:r>
                    </w:p>
                    <w:p w14:paraId="51EB3F93" w14:textId="04A04651" w:rsidR="00BD03A2" w:rsidRPr="00BD03A2" w:rsidRDefault="00BD03A2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D03A2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(HEALTH BAR)</w:t>
                      </w:r>
                    </w:p>
                  </w:txbxContent>
                </v:textbox>
              </v:shape>
            </w:pict>
          </mc:Fallback>
        </mc:AlternateContent>
      </w:r>
      <w:r w:rsidR="008C143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CAF19" wp14:editId="0FE5A151">
                <wp:simplePos x="0" y="0"/>
                <wp:positionH relativeFrom="column">
                  <wp:posOffset>5534108</wp:posOffset>
                </wp:positionH>
                <wp:positionV relativeFrom="paragraph">
                  <wp:posOffset>92710</wp:posOffset>
                </wp:positionV>
                <wp:extent cx="421419" cy="0"/>
                <wp:effectExtent l="38100" t="133350" r="0" b="1333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1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F137" id="Přímá spojnice se šipkou 10" o:spid="_x0000_s1026" type="#_x0000_t32" style="position:absolute;margin-left:435.75pt;margin-top:7.3pt;width:33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 w:rsidR="009A3944">
        <w:pict w14:anchorId="61E15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11.4pt">
            <v:imagedata r:id="rId20" o:title="arduino-fritz"/>
          </v:shape>
        </w:pict>
      </w:r>
    </w:p>
    <w:p w14:paraId="683CDEDA" w14:textId="474FE4D9" w:rsidR="006F4098" w:rsidRDefault="006F4098" w:rsidP="00175906">
      <w:pPr>
        <w:pStyle w:val="Nadpis1"/>
      </w:pPr>
    </w:p>
    <w:p w14:paraId="4E56CDA3" w14:textId="6D2CA316" w:rsidR="008C143B" w:rsidRDefault="008C143B" w:rsidP="008C143B">
      <w:pPr>
        <w:pStyle w:val="Nadpis1"/>
        <w:rPr>
          <w:b w:val="0"/>
          <w:sz w:val="22"/>
        </w:rPr>
      </w:pPr>
    </w:p>
    <w:p w14:paraId="57BF57F1" w14:textId="3B19CE64" w:rsidR="008C143B" w:rsidRPr="00584793" w:rsidRDefault="008C143B" w:rsidP="008C143B">
      <w:pPr>
        <w:pStyle w:val="Nadpis1"/>
      </w:pPr>
    </w:p>
    <w:sectPr w:rsidR="008C143B" w:rsidRPr="00584793" w:rsidSect="002B4751">
      <w:footerReference w:type="default" r:id="rId21"/>
      <w:headerReference w:type="first" r:id="rId2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DE1C" w14:textId="77777777" w:rsidR="00D92E9E" w:rsidRDefault="00D92E9E" w:rsidP="0068194B">
      <w:r>
        <w:separator/>
      </w:r>
    </w:p>
    <w:p w14:paraId="0607952B" w14:textId="77777777" w:rsidR="00D92E9E" w:rsidRDefault="00D92E9E"/>
    <w:p w14:paraId="6BF2408D" w14:textId="77777777" w:rsidR="00D92E9E" w:rsidRDefault="00D92E9E"/>
  </w:endnote>
  <w:endnote w:type="continuationSeparator" w:id="0">
    <w:p w14:paraId="5E1A6F98" w14:textId="77777777" w:rsidR="00D92E9E" w:rsidRDefault="00D92E9E" w:rsidP="0068194B">
      <w:r>
        <w:continuationSeparator/>
      </w:r>
    </w:p>
    <w:p w14:paraId="3737F316" w14:textId="77777777" w:rsidR="00D92E9E" w:rsidRDefault="00D92E9E"/>
    <w:p w14:paraId="787556CD" w14:textId="77777777" w:rsidR="00D92E9E" w:rsidRDefault="00D92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705B8" w14:textId="77777777" w:rsidR="002B2958" w:rsidRPr="006C0BCD" w:rsidRDefault="002B2958">
        <w:pPr>
          <w:pStyle w:val="Zpat"/>
        </w:pPr>
        <w:r w:rsidRPr="006C0BCD">
          <w:rPr>
            <w:lang w:bidi="cs-CZ"/>
          </w:rPr>
          <w:fldChar w:fldCharType="begin"/>
        </w:r>
        <w:r w:rsidRPr="006C0BCD">
          <w:rPr>
            <w:lang w:bidi="cs-CZ"/>
          </w:rPr>
          <w:instrText xml:space="preserve"> PAGE   \* MERGEFORMAT </w:instrText>
        </w:r>
        <w:r w:rsidRPr="006C0BCD">
          <w:rPr>
            <w:lang w:bidi="cs-CZ"/>
          </w:rPr>
          <w:fldChar w:fldCharType="separate"/>
        </w:r>
        <w:r w:rsidR="00147E04">
          <w:rPr>
            <w:noProof/>
            <w:lang w:bidi="cs-CZ"/>
          </w:rPr>
          <w:t>2</w:t>
        </w:r>
        <w:r w:rsidRPr="006C0BCD">
          <w:rPr>
            <w:noProof/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26DE" w14:textId="77777777" w:rsidR="00D92E9E" w:rsidRDefault="00D92E9E" w:rsidP="0068194B">
      <w:r>
        <w:separator/>
      </w:r>
    </w:p>
    <w:p w14:paraId="3FE3C813" w14:textId="77777777" w:rsidR="00D92E9E" w:rsidRDefault="00D92E9E"/>
    <w:p w14:paraId="207F47F0" w14:textId="77777777" w:rsidR="00D92E9E" w:rsidRDefault="00D92E9E"/>
  </w:footnote>
  <w:footnote w:type="continuationSeparator" w:id="0">
    <w:p w14:paraId="2A893F80" w14:textId="77777777" w:rsidR="00D92E9E" w:rsidRDefault="00D92E9E" w:rsidP="0068194B">
      <w:r>
        <w:continuationSeparator/>
      </w:r>
    </w:p>
    <w:p w14:paraId="6E55CE6A" w14:textId="77777777" w:rsidR="00D92E9E" w:rsidRDefault="00D92E9E"/>
    <w:p w14:paraId="6CDCAC32" w14:textId="77777777" w:rsidR="00D92E9E" w:rsidRDefault="00D92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60E7" w14:textId="77777777" w:rsidR="00236D54" w:rsidRPr="004E01EB" w:rsidRDefault="00F476C4" w:rsidP="005A1B10">
    <w:pPr>
      <w:pStyle w:val="Zhlav"/>
    </w:pPr>
    <w:r w:rsidRPr="004E01E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891110" wp14:editId="236055E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Přímá spojnice 5" descr="Dělicí čára záhlaví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5CEE48" id="Přímá spojnice 5" o:spid="_x0000_s1026" alt="Dělicí čára záhlaví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1A6DAC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Seznamsodrkami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9E5CD9"/>
    <w:multiLevelType w:val="hybridMultilevel"/>
    <w:tmpl w:val="5F00F5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slovanseznam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D23F62"/>
    <w:multiLevelType w:val="hybridMultilevel"/>
    <w:tmpl w:val="76AAD8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6452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37C0751"/>
    <w:multiLevelType w:val="hybridMultilevel"/>
    <w:tmpl w:val="B6D0C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D4E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2D3C0F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17"/>
    <w:rsid w:val="000001EF"/>
    <w:rsid w:val="00007322"/>
    <w:rsid w:val="00007728"/>
    <w:rsid w:val="00020D13"/>
    <w:rsid w:val="00024584"/>
    <w:rsid w:val="00024730"/>
    <w:rsid w:val="000459B0"/>
    <w:rsid w:val="000534BC"/>
    <w:rsid w:val="00055E95"/>
    <w:rsid w:val="0007021F"/>
    <w:rsid w:val="000B2BA5"/>
    <w:rsid w:val="000C0278"/>
    <w:rsid w:val="000F2F8C"/>
    <w:rsid w:val="0010006E"/>
    <w:rsid w:val="001045A8"/>
    <w:rsid w:val="00114A91"/>
    <w:rsid w:val="001241D9"/>
    <w:rsid w:val="001427E1"/>
    <w:rsid w:val="00147E04"/>
    <w:rsid w:val="00163668"/>
    <w:rsid w:val="00165934"/>
    <w:rsid w:val="00171566"/>
    <w:rsid w:val="00174676"/>
    <w:rsid w:val="001755A8"/>
    <w:rsid w:val="00175906"/>
    <w:rsid w:val="00184014"/>
    <w:rsid w:val="00192008"/>
    <w:rsid w:val="001C0E68"/>
    <w:rsid w:val="001C4B6F"/>
    <w:rsid w:val="001D0BF1"/>
    <w:rsid w:val="001E3120"/>
    <w:rsid w:val="001E6C62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A91"/>
    <w:rsid w:val="00275EAE"/>
    <w:rsid w:val="00294998"/>
    <w:rsid w:val="00297F18"/>
    <w:rsid w:val="002A1945"/>
    <w:rsid w:val="002B2958"/>
    <w:rsid w:val="002B3FC8"/>
    <w:rsid w:val="002B4751"/>
    <w:rsid w:val="002B6AED"/>
    <w:rsid w:val="002D23C5"/>
    <w:rsid w:val="002D6137"/>
    <w:rsid w:val="002E493D"/>
    <w:rsid w:val="002E7E61"/>
    <w:rsid w:val="002F05E5"/>
    <w:rsid w:val="002F254D"/>
    <w:rsid w:val="002F30E4"/>
    <w:rsid w:val="00307140"/>
    <w:rsid w:val="00316DFF"/>
    <w:rsid w:val="00325B57"/>
    <w:rsid w:val="00336056"/>
    <w:rsid w:val="003436AA"/>
    <w:rsid w:val="003544E1"/>
    <w:rsid w:val="00366398"/>
    <w:rsid w:val="00372C4A"/>
    <w:rsid w:val="00373695"/>
    <w:rsid w:val="00387CEB"/>
    <w:rsid w:val="003A0632"/>
    <w:rsid w:val="003A30E5"/>
    <w:rsid w:val="003A6ADF"/>
    <w:rsid w:val="003B5928"/>
    <w:rsid w:val="003D380F"/>
    <w:rsid w:val="003E160D"/>
    <w:rsid w:val="003F1D5F"/>
    <w:rsid w:val="003F2D4D"/>
    <w:rsid w:val="00405128"/>
    <w:rsid w:val="00405D5A"/>
    <w:rsid w:val="00406CFF"/>
    <w:rsid w:val="00416B25"/>
    <w:rsid w:val="00420592"/>
    <w:rsid w:val="004319E0"/>
    <w:rsid w:val="00437E8C"/>
    <w:rsid w:val="00440225"/>
    <w:rsid w:val="00464F0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2477"/>
    <w:rsid w:val="0058479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79E8"/>
    <w:rsid w:val="0068194B"/>
    <w:rsid w:val="00692703"/>
    <w:rsid w:val="006A1962"/>
    <w:rsid w:val="006B5D48"/>
    <w:rsid w:val="006B7D7B"/>
    <w:rsid w:val="006C0BCD"/>
    <w:rsid w:val="006C1A5E"/>
    <w:rsid w:val="006C222A"/>
    <w:rsid w:val="006D257A"/>
    <w:rsid w:val="006D3A80"/>
    <w:rsid w:val="006E1507"/>
    <w:rsid w:val="006F4098"/>
    <w:rsid w:val="00712D8B"/>
    <w:rsid w:val="0072680C"/>
    <w:rsid w:val="007273B7"/>
    <w:rsid w:val="00733E0A"/>
    <w:rsid w:val="0074403D"/>
    <w:rsid w:val="00746D44"/>
    <w:rsid w:val="007538DC"/>
    <w:rsid w:val="00757803"/>
    <w:rsid w:val="0079206B"/>
    <w:rsid w:val="00796076"/>
    <w:rsid w:val="007A6E0A"/>
    <w:rsid w:val="007C0566"/>
    <w:rsid w:val="007C606B"/>
    <w:rsid w:val="007D37D9"/>
    <w:rsid w:val="007E6A61"/>
    <w:rsid w:val="00801140"/>
    <w:rsid w:val="00803404"/>
    <w:rsid w:val="00804CE1"/>
    <w:rsid w:val="00834955"/>
    <w:rsid w:val="00855B59"/>
    <w:rsid w:val="00855F70"/>
    <w:rsid w:val="00860461"/>
    <w:rsid w:val="008609BF"/>
    <w:rsid w:val="00862F49"/>
    <w:rsid w:val="0086487C"/>
    <w:rsid w:val="00870B20"/>
    <w:rsid w:val="00880FAC"/>
    <w:rsid w:val="008829F8"/>
    <w:rsid w:val="00885897"/>
    <w:rsid w:val="008A6538"/>
    <w:rsid w:val="008C143B"/>
    <w:rsid w:val="008C7056"/>
    <w:rsid w:val="008F3B14"/>
    <w:rsid w:val="00901899"/>
    <w:rsid w:val="00902365"/>
    <w:rsid w:val="0090344B"/>
    <w:rsid w:val="00905715"/>
    <w:rsid w:val="0091321E"/>
    <w:rsid w:val="00913551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957"/>
    <w:rsid w:val="0098506E"/>
    <w:rsid w:val="009A3944"/>
    <w:rsid w:val="009A44CE"/>
    <w:rsid w:val="009C353A"/>
    <w:rsid w:val="009C4DFC"/>
    <w:rsid w:val="009D44F8"/>
    <w:rsid w:val="009E3160"/>
    <w:rsid w:val="009F220C"/>
    <w:rsid w:val="009F3B05"/>
    <w:rsid w:val="009F4931"/>
    <w:rsid w:val="00A14534"/>
    <w:rsid w:val="00A1576F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C0566"/>
    <w:rsid w:val="00BD03A2"/>
    <w:rsid w:val="00BD431F"/>
    <w:rsid w:val="00BE423E"/>
    <w:rsid w:val="00BF61AC"/>
    <w:rsid w:val="00C0211A"/>
    <w:rsid w:val="00C11545"/>
    <w:rsid w:val="00C13D8E"/>
    <w:rsid w:val="00C47FA6"/>
    <w:rsid w:val="00C57FC6"/>
    <w:rsid w:val="00C620C3"/>
    <w:rsid w:val="00C62D3F"/>
    <w:rsid w:val="00C66A7D"/>
    <w:rsid w:val="00C779DA"/>
    <w:rsid w:val="00C814F7"/>
    <w:rsid w:val="00C94AFE"/>
    <w:rsid w:val="00CA4B4D"/>
    <w:rsid w:val="00CB35C3"/>
    <w:rsid w:val="00CB5CAB"/>
    <w:rsid w:val="00CC7F34"/>
    <w:rsid w:val="00CD323D"/>
    <w:rsid w:val="00CD465A"/>
    <w:rsid w:val="00CE4030"/>
    <w:rsid w:val="00CE4ADF"/>
    <w:rsid w:val="00CE64B3"/>
    <w:rsid w:val="00CF1A49"/>
    <w:rsid w:val="00D0630C"/>
    <w:rsid w:val="00D243A9"/>
    <w:rsid w:val="00D305E5"/>
    <w:rsid w:val="00D37CD3"/>
    <w:rsid w:val="00D402DB"/>
    <w:rsid w:val="00D5067C"/>
    <w:rsid w:val="00D66A52"/>
    <w:rsid w:val="00D66EFA"/>
    <w:rsid w:val="00D72A2D"/>
    <w:rsid w:val="00D92E9E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4630"/>
    <w:rsid w:val="00E254DB"/>
    <w:rsid w:val="00E300FC"/>
    <w:rsid w:val="00E33D9F"/>
    <w:rsid w:val="00E362DB"/>
    <w:rsid w:val="00E52527"/>
    <w:rsid w:val="00E5632B"/>
    <w:rsid w:val="00E70240"/>
    <w:rsid w:val="00E71E6B"/>
    <w:rsid w:val="00E81CC5"/>
    <w:rsid w:val="00E85A87"/>
    <w:rsid w:val="00E85B4A"/>
    <w:rsid w:val="00E9528E"/>
    <w:rsid w:val="00EA5099"/>
    <w:rsid w:val="00EB6E70"/>
    <w:rsid w:val="00EC1351"/>
    <w:rsid w:val="00EC3FE2"/>
    <w:rsid w:val="00EC4117"/>
    <w:rsid w:val="00EC4CBF"/>
    <w:rsid w:val="00ED2A4E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0F13"/>
    <w:rsid w:val="00FB31C1"/>
    <w:rsid w:val="00FB58F2"/>
    <w:rsid w:val="00FC6AEA"/>
    <w:rsid w:val="00FD3D13"/>
    <w:rsid w:val="00FE55A2"/>
    <w:rsid w:val="7C08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DB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C0BCD"/>
    <w:rPr>
      <w:rFonts w:ascii="Calibri" w:hAnsi="Calibri" w:cs="Calibri"/>
    </w:rPr>
  </w:style>
  <w:style w:type="paragraph" w:styleId="Nadpis1">
    <w:name w:val="heading 1"/>
    <w:basedOn w:val="Normln"/>
    <w:link w:val="Nadpis1Char"/>
    <w:uiPriority w:val="9"/>
    <w:qFormat/>
    <w:rsid w:val="006C0BC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6C0BC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unhideWhenUsed/>
    <w:qFormat/>
    <w:rsid w:val="006C0BCD"/>
    <w:pPr>
      <w:outlineLvl w:val="2"/>
    </w:pPr>
    <w:rPr>
      <w:rFonts w:eastAsiaTheme="majorEastAsia"/>
      <w:b/>
      <w:caps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C0BC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C0BC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0BC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0BC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0BC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0BC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6C0B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6C0BCD"/>
    <w:rPr>
      <w:rFonts w:ascii="Consolas" w:hAnsi="Consolas" w:cs="Calibri"/>
      <w:b/>
      <w:color w:val="0E4125" w:themeColor="accent1" w:themeShade="80"/>
      <w:szCs w:val="20"/>
    </w:rPr>
  </w:style>
  <w:style w:type="paragraph" w:styleId="Nzev">
    <w:name w:val="Title"/>
    <w:basedOn w:val="Normln"/>
    <w:link w:val="NzevChar"/>
    <w:uiPriority w:val="1"/>
    <w:qFormat/>
    <w:rsid w:val="006C0BC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6C0BCD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Zhlav">
    <w:name w:val="header"/>
    <w:basedOn w:val="Normln"/>
    <w:link w:val="ZhlavChar"/>
    <w:uiPriority w:val="99"/>
    <w:unhideWhenUsed/>
    <w:rsid w:val="006C0BCD"/>
  </w:style>
  <w:style w:type="character" w:customStyle="1" w:styleId="ZhlavChar">
    <w:name w:val="Záhlaví Char"/>
    <w:basedOn w:val="Standardnpsmoodstavce"/>
    <w:link w:val="Zhlav"/>
    <w:uiPriority w:val="99"/>
    <w:rsid w:val="006C0BCD"/>
    <w:rPr>
      <w:rFonts w:ascii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6C0BCD"/>
    <w:pPr>
      <w:jc w:val="center"/>
    </w:pPr>
  </w:style>
  <w:style w:type="character" w:customStyle="1" w:styleId="ZpatChar">
    <w:name w:val="Zápatí Char"/>
    <w:basedOn w:val="Standardnpsmoodstavce"/>
    <w:link w:val="Zpat"/>
    <w:uiPriority w:val="99"/>
    <w:rsid w:val="006C0BCD"/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6C0BCD"/>
    <w:rPr>
      <w:rFonts w:ascii="Calibri" w:hAnsi="Calibri" w:cs="Calibri"/>
      <w:color w:val="595959" w:themeColor="text1" w:themeTint="A6"/>
    </w:rPr>
  </w:style>
  <w:style w:type="paragraph" w:customStyle="1" w:styleId="Kontaktndaje">
    <w:name w:val="Kontaktní údaje"/>
    <w:basedOn w:val="Normln"/>
    <w:uiPriority w:val="3"/>
    <w:qFormat/>
    <w:rsid w:val="006C0BCD"/>
    <w:pPr>
      <w:jc w:val="center"/>
    </w:pPr>
  </w:style>
  <w:style w:type="character" w:customStyle="1" w:styleId="Nadpis1Char">
    <w:name w:val="Nadpis 1 Char"/>
    <w:basedOn w:val="Standardnpsmoodstavce"/>
    <w:link w:val="Nadpis1"/>
    <w:uiPriority w:val="9"/>
    <w:rsid w:val="006C0BC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C0BC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C0BCD"/>
    <w:rPr>
      <w:rFonts w:ascii="Calibri" w:eastAsiaTheme="majorEastAsia" w:hAnsi="Calibri" w:cs="Calibri"/>
      <w:b/>
      <w:caps/>
      <w:szCs w:val="24"/>
    </w:rPr>
  </w:style>
  <w:style w:type="table" w:styleId="Mkatabulky">
    <w:name w:val="Table Grid"/>
    <w:basedOn w:val="Normlntabulka"/>
    <w:uiPriority w:val="39"/>
    <w:rsid w:val="006C0BCD"/>
    <w:pPr>
      <w:contextualSpacing/>
    </w:pPr>
    <w:tblPr/>
  </w:style>
  <w:style w:type="character" w:styleId="Odkazjemn">
    <w:name w:val="Subtle Reference"/>
    <w:basedOn w:val="Standardnpsmoodstavce"/>
    <w:uiPriority w:val="10"/>
    <w:qFormat/>
    <w:rsid w:val="006C0BC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Seznamsodrkami">
    <w:name w:val="List Bullet"/>
    <w:basedOn w:val="Normln"/>
    <w:uiPriority w:val="11"/>
    <w:qFormat/>
    <w:rsid w:val="006C0BCD"/>
    <w:pPr>
      <w:numPr>
        <w:numId w:val="5"/>
      </w:numPr>
    </w:pPr>
  </w:style>
  <w:style w:type="paragraph" w:styleId="slovanseznam">
    <w:name w:val="List Number"/>
    <w:basedOn w:val="Normln"/>
    <w:uiPriority w:val="13"/>
    <w:qFormat/>
    <w:rsid w:val="006C0BCD"/>
    <w:pPr>
      <w:numPr>
        <w:numId w:val="7"/>
      </w:numPr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6C0BCD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0BCD"/>
    <w:rPr>
      <w:rFonts w:ascii="Georgia" w:eastAsiaTheme="majorEastAsia" w:hAnsi="Georgia" w:cstheme="majorBidi"/>
      <w:b/>
      <w:color w:val="auto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0BCD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C0BCD"/>
    <w:pPr>
      <w:spacing w:after="200"/>
    </w:pPr>
    <w:rPr>
      <w:i/>
      <w:iCs/>
      <w:color w:val="161616" w:themeColor="text2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C0BCD"/>
    <w:pPr>
      <w:outlineLvl w:val="9"/>
    </w:pPr>
  </w:style>
  <w:style w:type="paragraph" w:styleId="Citt">
    <w:name w:val="Quote"/>
    <w:basedOn w:val="Normln"/>
    <w:next w:val="Normln"/>
    <w:link w:val="CittChar"/>
    <w:uiPriority w:val="29"/>
    <w:semiHidden/>
    <w:unhideWhenUsed/>
    <w:rsid w:val="006C0BC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6C0BCD"/>
    <w:rPr>
      <w:rFonts w:ascii="Calibri" w:hAnsi="Calibri" w:cs="Calibri"/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rsid w:val="006C0BC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6C0BCD"/>
    <w:rPr>
      <w:rFonts w:ascii="Calibri" w:hAnsi="Calibri" w:cs="Calibri"/>
      <w:i/>
      <w:iCs/>
      <w:color w:val="1D824C" w:themeColor="accent1"/>
    </w:rPr>
  </w:style>
  <w:style w:type="character" w:styleId="Nzevknihy">
    <w:name w:val="Book Title"/>
    <w:basedOn w:val="Standardnpsmoodstavce"/>
    <w:uiPriority w:val="33"/>
    <w:semiHidden/>
    <w:unhideWhenUsed/>
    <w:rsid w:val="006C0BCD"/>
    <w:rPr>
      <w:rFonts w:ascii="Calibri" w:hAnsi="Calibri" w:cs="Calibri"/>
      <w:b/>
      <w:bCs/>
      <w:i/>
      <w:iCs/>
      <w:spacing w:val="0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rsid w:val="006C0BC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6C0BCD"/>
    <w:rPr>
      <w:rFonts w:ascii="Calibri" w:eastAsiaTheme="minorEastAsia" w:hAnsi="Calibri" w:cs="Calibri"/>
      <w:color w:val="5A5A5A" w:themeColor="text1" w:themeTint="A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C0BCD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0BCD"/>
    <w:rPr>
      <w:rFonts w:ascii="Segoe UI" w:hAnsi="Segoe UI" w:cs="Segoe UI"/>
      <w:szCs w:val="18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6C0BCD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6C0BCD"/>
    <w:rPr>
      <w:rFonts w:ascii="Calibri" w:hAnsi="Calibri" w:cs="Calibri"/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6C0BCD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6C0BCD"/>
    <w:rPr>
      <w:rFonts w:ascii="Calibri" w:hAnsi="Calibri" w:cs="Calibri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6C0BCD"/>
    <w:rPr>
      <w:rFonts w:ascii="Calibri" w:hAnsi="Calibri" w:cs="Calibri"/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C0BCD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C0BCD"/>
    <w:rPr>
      <w:rFonts w:ascii="Calibri" w:hAnsi="Calibri" w:cs="Calibri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C0BC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C0BCD"/>
    <w:rPr>
      <w:rFonts w:ascii="Calibri" w:hAnsi="Calibri" w:cs="Calibri"/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C0BCD"/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C0BCD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C0BCD"/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C0BCD"/>
    <w:rPr>
      <w:rFonts w:ascii="Calibri" w:hAnsi="Calibri" w:cs="Calibri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6C0BCD"/>
    <w:rPr>
      <w:rFonts w:ascii="Georgia" w:eastAsiaTheme="majorEastAsia" w:hAnsi="Georgia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0BCD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C0BCD"/>
    <w:rPr>
      <w:rFonts w:ascii="Calibri" w:hAnsi="Calibri" w:cs="Calibri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C0BCD"/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C0BCD"/>
    <w:rPr>
      <w:rFonts w:ascii="Consolas" w:hAnsi="Consolas" w:cs="Calibri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6C0BCD"/>
    <w:rPr>
      <w:rFonts w:ascii="Consolas" w:hAnsi="Consolas" w:cs="Calibri"/>
      <w:sz w:val="22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6C0BCD"/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6C0BCD"/>
    <w:rPr>
      <w:rFonts w:ascii="Consolas" w:hAnsi="Consolas" w:cs="Calibri"/>
      <w:szCs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0BCD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e">
    <w:name w:val="Bibliography"/>
    <w:basedOn w:val="Normln"/>
    <w:next w:val="Normln"/>
    <w:uiPriority w:val="37"/>
    <w:semiHidden/>
    <w:unhideWhenUsed/>
    <w:rsid w:val="006C0BCD"/>
  </w:style>
  <w:style w:type="paragraph" w:styleId="Textvbloku">
    <w:name w:val="Block Text"/>
    <w:basedOn w:val="Normln"/>
    <w:uiPriority w:val="99"/>
    <w:semiHidden/>
    <w:unhideWhenUsed/>
    <w:rsid w:val="006C0BC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6C0BC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6C0BCD"/>
    <w:rPr>
      <w:rFonts w:ascii="Calibri" w:hAnsi="Calibri" w:cs="Calibri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6C0BC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6C0BCD"/>
    <w:rPr>
      <w:rFonts w:ascii="Calibri" w:hAnsi="Calibri" w:cs="Calibri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6C0BCD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6C0BCD"/>
    <w:rPr>
      <w:rFonts w:ascii="Calibri" w:hAnsi="Calibri" w:cs="Calibri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6C0BCD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6C0BCD"/>
    <w:rPr>
      <w:rFonts w:ascii="Calibri" w:hAnsi="Calibri" w:cs="Calibri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6C0BCD"/>
    <w:pPr>
      <w:spacing w:after="16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6C0BCD"/>
    <w:rPr>
      <w:rFonts w:ascii="Calibri" w:hAnsi="Calibri" w:cs="Calibri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6C0BCD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6C0BCD"/>
    <w:rPr>
      <w:rFonts w:ascii="Calibri" w:hAnsi="Calibri" w:cs="Calibri"/>
    </w:rPr>
  </w:style>
  <w:style w:type="paragraph" w:styleId="Zvr">
    <w:name w:val="Closing"/>
    <w:basedOn w:val="Normln"/>
    <w:link w:val="ZvrChar"/>
    <w:uiPriority w:val="99"/>
    <w:semiHidden/>
    <w:unhideWhenUsed/>
    <w:rsid w:val="006C0BCD"/>
    <w:pPr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6C0BCD"/>
    <w:rPr>
      <w:rFonts w:ascii="Calibri" w:hAnsi="Calibri" w:cs="Calibri"/>
    </w:rPr>
  </w:style>
  <w:style w:type="table" w:styleId="Barevnmka">
    <w:name w:val="Colorful Grid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Barevnseznam">
    <w:name w:val="Colorful List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6C0BC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Barevnstnovn">
    <w:name w:val="Colorful Shading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mavseznam">
    <w:name w:val="Dark List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6C0BC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6C0BCD"/>
  </w:style>
  <w:style w:type="character" w:customStyle="1" w:styleId="DatumChar">
    <w:name w:val="Datum Char"/>
    <w:basedOn w:val="Standardnpsmoodstavce"/>
    <w:link w:val="Datum"/>
    <w:uiPriority w:val="99"/>
    <w:semiHidden/>
    <w:rsid w:val="006C0BCD"/>
    <w:rPr>
      <w:rFonts w:ascii="Calibri" w:hAnsi="Calibri" w:cs="Calibri"/>
    </w:r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6C0BCD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6C0BCD"/>
    <w:rPr>
      <w:rFonts w:ascii="Calibri" w:hAnsi="Calibri" w:cs="Calibri"/>
    </w:rPr>
  </w:style>
  <w:style w:type="character" w:styleId="Odkaznavysvtlivky">
    <w:name w:val="endnote reference"/>
    <w:basedOn w:val="Standardnpsmoodstavce"/>
    <w:uiPriority w:val="99"/>
    <w:semiHidden/>
    <w:unhideWhenUsed/>
    <w:rsid w:val="006C0BCD"/>
    <w:rPr>
      <w:rFonts w:ascii="Calibri" w:hAnsi="Calibri" w:cs="Calibri"/>
      <w:vertAlign w:val="superscript"/>
    </w:rPr>
  </w:style>
  <w:style w:type="paragraph" w:styleId="Adresanaoblku">
    <w:name w:val="envelope address"/>
    <w:basedOn w:val="Normln"/>
    <w:uiPriority w:val="99"/>
    <w:semiHidden/>
    <w:unhideWhenUsed/>
    <w:rsid w:val="006C0BC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6C0BCD"/>
    <w:rPr>
      <w:rFonts w:ascii="Calibri" w:hAnsi="Calibri" w:cs="Calibri"/>
      <w:color w:val="BF4A27" w:themeColor="followedHyperlink"/>
      <w:u w:val="single"/>
    </w:rPr>
  </w:style>
  <w:style w:type="character" w:styleId="Znakapoznpodarou">
    <w:name w:val="footnote reference"/>
    <w:basedOn w:val="Standardnpsmoodstavce"/>
    <w:uiPriority w:val="99"/>
    <w:semiHidden/>
    <w:unhideWhenUsed/>
    <w:rsid w:val="006C0BCD"/>
    <w:rPr>
      <w:rFonts w:ascii="Calibri" w:hAnsi="Calibri" w:cs="Calibri"/>
      <w:vertAlign w:val="superscript"/>
    </w:rPr>
  </w:style>
  <w:style w:type="table" w:customStyle="1" w:styleId="Svtltabulkasmkou11">
    <w:name w:val="Světlá tabulka s mřížkou 1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11">
    <w:name w:val="Světlá tabulka s mřížkou 1 – zvýraznění 1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21">
    <w:name w:val="Světlá tabulka s mřížkou 1 – zvýraznění 2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31">
    <w:name w:val="Světlá tabulka s mřížkou 1 – zvýraznění 3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41">
    <w:name w:val="Světlá tabulka s mřížkou 1 – zvýraznění 4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51">
    <w:name w:val="Světlá tabulka s mřížkou 1 – zvýraznění 5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vtltabulkasmkou1zvraznn61">
    <w:name w:val="Světlá tabulka s mřížkou 1 – zvýraznění 61"/>
    <w:basedOn w:val="Normlntabulka"/>
    <w:uiPriority w:val="46"/>
    <w:rsid w:val="006C0BC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ulkasmkou21">
    <w:name w:val="Tabulka s mřížkou 2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ulkasmkou2zvraznn11">
    <w:name w:val="Tabulka s mřížkou 2 – zvýraznění 1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ulkasmkou2zvraznn21">
    <w:name w:val="Tabulka s mřížkou 2 – zvýraznění 2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ulkasmkou2zvraznn31">
    <w:name w:val="Tabulka s mřížkou 2 – zvýraznění 3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ulkasmkou2zvraznn41">
    <w:name w:val="Tabulka s mřížkou 2 – zvýraznění 4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ulkasmkou2zvraznn51">
    <w:name w:val="Tabulka s mřížkou 2 – zvýraznění 5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ulkasmkou2zvraznn61">
    <w:name w:val="Tabulka s mřížkou 2 – zvýraznění 61"/>
    <w:basedOn w:val="Normlntabulka"/>
    <w:uiPriority w:val="47"/>
    <w:rsid w:val="006C0BC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ulkasmkou31">
    <w:name w:val="Tabulka s mřížkou 3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ulkasmkou3zvraznn11">
    <w:name w:val="Tabulka s mřížkou 3 – zvýraznění 1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Tabulkasmkou3zvraznn21">
    <w:name w:val="Tabulka s mřížkou 3 – zvýraznění 2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Tabulkasmkou3zvraznn31">
    <w:name w:val="Tabulka s mřížkou 3 – zvýraznění 3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Tabulkasmkou3zvraznn41">
    <w:name w:val="Tabulka s mřížkou 3 – zvýraznění 4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Tabulkasmkou3zvraznn51">
    <w:name w:val="Tabulka s mřížkou 3 – zvýraznění 5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Tabulkasmkou3zvraznn61">
    <w:name w:val="Tabulka s mřížkou 3 – zvýraznění 6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Tabulkasmkou41">
    <w:name w:val="Tabulka s mřížkou 4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ulkasmkou4zvraznn11">
    <w:name w:val="Tabulka s mřížkou 4 – zvýraznění 1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ulkasmkou4zvraznn31">
    <w:name w:val="Tabulka s mřížkou 4 – zvýraznění 3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ulkasmkou4zvraznn41">
    <w:name w:val="Tabulka s mřížkou 4 – zvýraznění 4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ulkasmkou4zvraznn51">
    <w:name w:val="Tabulka s mřížkou 4 – zvýraznění 5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ulkasmkou4zvraznn61">
    <w:name w:val="Tabulka s mřížkou 4 – zvýraznění 6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mavtabulkasmkou51">
    <w:name w:val="Tmavá tabulka s mřížkou 5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mavtabulkasmkou5zvraznn11">
    <w:name w:val="Tmavá tabulka s mřížkou 5 – zvýraznění 1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Tmavtabulkasmkou5zvraznn21">
    <w:name w:val="Tmavá tabulka s mřížkou 5 – zvýraznění 2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Tmavtabulkasmkou5zvraznn31">
    <w:name w:val="Tmavá tabulka s mřížkou 5 – zvýraznění 3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Tmavtabulkasmkou5zvraznn41">
    <w:name w:val="Tmavá tabulka s mřížkou 5 – zvýraznění 4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Tmavtabulkasmkou5zvraznn51">
    <w:name w:val="Tmavá tabulka s mřížkou 5 – zvýraznění 5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Tmavtabulkasmkou5zvraznn61">
    <w:name w:val="Tmavá tabulka s mřížkou 5 – zvýraznění 61"/>
    <w:basedOn w:val="Normlntabulka"/>
    <w:uiPriority w:val="50"/>
    <w:rsid w:val="006C0B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Barevntabulkasmkou61">
    <w:name w:val="Barevná tabulka s mřížkou 61"/>
    <w:basedOn w:val="Normlntabulka"/>
    <w:uiPriority w:val="51"/>
    <w:rsid w:val="006C0B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tabulkasmkou6zvraznn11">
    <w:name w:val="Barevná tabulka s mřížkou 6 – zvýraznění 11"/>
    <w:basedOn w:val="Normlntabulka"/>
    <w:uiPriority w:val="51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Barevntabulkasmkou6zvraznn21">
    <w:name w:val="Barevná tabulka s mřížkou 6 – zvýraznění 21"/>
    <w:basedOn w:val="Normlntabulka"/>
    <w:uiPriority w:val="51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Barevntabulkasmkou6zvraznn31">
    <w:name w:val="Barevná tabulka s mřížkou 6 – zvýraznění 31"/>
    <w:basedOn w:val="Normlntabulka"/>
    <w:uiPriority w:val="51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Barevntabulkasmkou6zvraznn41">
    <w:name w:val="Barevná tabulka s mřížkou 6 – zvýraznění 41"/>
    <w:basedOn w:val="Normlntabulka"/>
    <w:uiPriority w:val="51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Barevntabulkasmkou6zvraznn51">
    <w:name w:val="Barevná tabulka s mřížkou 6 – zvýraznění 51"/>
    <w:basedOn w:val="Normlntabulka"/>
    <w:uiPriority w:val="51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Barevntabulkasmkou6zvraznn61">
    <w:name w:val="Barevná tabulka s mřížkou 6 – zvýraznění 61"/>
    <w:basedOn w:val="Normlntabulka"/>
    <w:uiPriority w:val="51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Barevntabulkasmkou71">
    <w:name w:val="Barevná tabulka s mřížkou 71"/>
    <w:basedOn w:val="Normlntabulka"/>
    <w:uiPriority w:val="52"/>
    <w:rsid w:val="006C0BC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Barevntabulkasmkou7zvraznn11">
    <w:name w:val="Barevná tabulka s mřížkou 7 – zvýraznění 11"/>
    <w:basedOn w:val="Normlntabulka"/>
    <w:uiPriority w:val="52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Barevntabulkasmkou7zvraznn21">
    <w:name w:val="Barevná tabulka s mřížkou 7 – zvýraznění 21"/>
    <w:basedOn w:val="Normlntabulka"/>
    <w:uiPriority w:val="52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Barevntabulkasmkou7zvraznn31">
    <w:name w:val="Barevná tabulka s mřížkou 7 – zvýraznění 31"/>
    <w:basedOn w:val="Normlntabulka"/>
    <w:uiPriority w:val="52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Barevntabulkasmkou7zvraznn41">
    <w:name w:val="Barevná tabulka s mřížkou 7 – zvýraznění 41"/>
    <w:basedOn w:val="Normlntabulka"/>
    <w:uiPriority w:val="52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Barevntabulkasmkou7zvraznn51">
    <w:name w:val="Barevná tabulka s mřížkou 7 – zvýraznění 51"/>
    <w:basedOn w:val="Normlntabulka"/>
    <w:uiPriority w:val="52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Barevntabulkasmkou7zvraznn61">
    <w:name w:val="Barevná tabulka s mřížkou 7 – zvýraznění 61"/>
    <w:basedOn w:val="Normlntabulka"/>
    <w:uiPriority w:val="52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dpis5Char">
    <w:name w:val="Nadpis 5 Char"/>
    <w:basedOn w:val="Standardnpsmoodstavce"/>
    <w:link w:val="Nadpis5"/>
    <w:uiPriority w:val="9"/>
    <w:semiHidden/>
    <w:rsid w:val="006C0BCD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0BCD"/>
    <w:rPr>
      <w:rFonts w:ascii="Georgia" w:eastAsiaTheme="majorEastAsia" w:hAnsi="Georgia" w:cstheme="majorBidi"/>
      <w:color w:val="0E4025" w:themeColor="accent1" w:themeShade="7F"/>
    </w:rPr>
  </w:style>
  <w:style w:type="character" w:styleId="AkronymHTML">
    <w:name w:val="HTML Acronym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6C0BCD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6C0BCD"/>
    <w:rPr>
      <w:rFonts w:ascii="Calibri" w:hAnsi="Calibri" w:cs="Calibri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6C0BCD"/>
    <w:rPr>
      <w:rFonts w:ascii="Consolas" w:hAnsi="Consolas" w:cs="Calibri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6C0BCD"/>
    <w:rPr>
      <w:rFonts w:ascii="Calibri" w:hAnsi="Calibri" w:cs="Calibri"/>
      <w:i/>
      <w:iCs/>
    </w:rPr>
  </w:style>
  <w:style w:type="character" w:styleId="Hypertextovodkaz">
    <w:name w:val="Hyperlink"/>
    <w:basedOn w:val="Standardnpsmoodstavce"/>
    <w:uiPriority w:val="99"/>
    <w:unhideWhenUsed/>
    <w:rsid w:val="006C0BCD"/>
    <w:rPr>
      <w:rFonts w:ascii="Calibri" w:hAnsi="Calibri" w:cs="Calibri"/>
      <w:color w:val="2C5C85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6C0BCD"/>
    <w:pPr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6C0BCD"/>
    <w:pPr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6C0BCD"/>
    <w:pPr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6C0BCD"/>
    <w:pPr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6C0BCD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6C0BCD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6C0BCD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6C0BCD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6C0BCD"/>
    <w:pPr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6C0BCD"/>
    <w:rPr>
      <w:rFonts w:ascii="Georgia" w:eastAsiaTheme="majorEastAsia" w:hAnsi="Georgia" w:cstheme="majorBidi"/>
      <w:b/>
      <w:bCs/>
    </w:rPr>
  </w:style>
  <w:style w:type="character" w:styleId="Zdraznnintenzivn">
    <w:name w:val="Intense Emphasis"/>
    <w:basedOn w:val="Standardnpsmoodstavce"/>
    <w:uiPriority w:val="2"/>
    <w:rsid w:val="006C0BCD"/>
    <w:rPr>
      <w:rFonts w:ascii="Georgia" w:hAnsi="Georgia" w:cs="Calibri"/>
      <w:b/>
      <w:iCs/>
      <w:color w:val="262626" w:themeColor="text1" w:themeTint="D9"/>
      <w:sz w:val="70"/>
    </w:rPr>
  </w:style>
  <w:style w:type="table" w:styleId="Svtlmka">
    <w:name w:val="Light Grid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6C0BC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Svtlseznam">
    <w:name w:val="Light List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6C0BC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6C0BC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lodku">
    <w:name w:val="line number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paragraph" w:styleId="Seznam">
    <w:name w:val="List"/>
    <w:basedOn w:val="Normln"/>
    <w:uiPriority w:val="99"/>
    <w:semiHidden/>
    <w:unhideWhenUsed/>
    <w:rsid w:val="006C0BCD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6C0BCD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6C0BCD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6C0BCD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6C0BCD"/>
    <w:pPr>
      <w:ind w:left="1800" w:hanging="360"/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6C0BCD"/>
    <w:pPr>
      <w:numPr>
        <w:numId w:val="4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6C0BCD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6C0BCD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6C0BC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6C0BC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6C0BCD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6C0BCD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6C0BCD"/>
    <w:pPr>
      <w:spacing w:after="120"/>
      <w:ind w:left="1800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6C0BC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6C0BCD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6C0BCD"/>
    <w:pPr>
      <w:numPr>
        <w:numId w:val="12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6C0BCD"/>
    <w:pPr>
      <w:numPr>
        <w:numId w:val="13"/>
      </w:numPr>
      <w:contextualSpacing/>
    </w:pPr>
  </w:style>
  <w:style w:type="paragraph" w:styleId="Odstavecseseznamem">
    <w:name w:val="List Paragraph"/>
    <w:basedOn w:val="Normln"/>
    <w:uiPriority w:val="34"/>
    <w:semiHidden/>
    <w:unhideWhenUsed/>
    <w:rsid w:val="006C0BCD"/>
    <w:pPr>
      <w:ind w:left="720"/>
      <w:contextualSpacing/>
    </w:pPr>
  </w:style>
  <w:style w:type="table" w:customStyle="1" w:styleId="Svtltabulkaseznamu11">
    <w:name w:val="Světlá tabulka seznamu 1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vtltabulkaseznamu1zvraznn11">
    <w:name w:val="Světlá tabulka seznamu 1 – zvýraznění 1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Svtltabulkaseznamu1zvraznn21">
    <w:name w:val="Světlá tabulka seznamu 1 – zvýraznění 2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Svtltabulkaseznamu1zvraznn41">
    <w:name w:val="Světlá tabulka seznamu 1 – zvýraznění 4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Svtltabulkaseznamu1zvraznn51">
    <w:name w:val="Světlá tabulka seznamu 1 – zvýraznění 5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Svtltabulkaseznamu1zvraznn61">
    <w:name w:val="Světlá tabulka seznamu 1 – zvýraznění 61"/>
    <w:basedOn w:val="Normlntabulka"/>
    <w:uiPriority w:val="46"/>
    <w:rsid w:val="006C0B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ulkaseznamu21">
    <w:name w:val="Tabulka seznamu 2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ulkaseznamu2zvraznn11">
    <w:name w:val="Tabulka seznamu 2 – zvýraznění 1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ulkaseznamu2zvraznn21">
    <w:name w:val="Tabulka seznamu 2 – zvýraznění 2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ulkaseznamu2zvraznn31">
    <w:name w:val="Tabulka seznamu 2 – zvýraznění 3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ulkaseznamu2zvraznn41">
    <w:name w:val="Tabulka seznamu 2 – zvýraznění 4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ulkaseznamu2zvraznn51">
    <w:name w:val="Tabulka seznamu 2 – zvýraznění 5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ulkaseznamu2zvraznn61">
    <w:name w:val="Tabulka seznamu 2 – zvýraznění 61"/>
    <w:basedOn w:val="Normlntabulka"/>
    <w:uiPriority w:val="47"/>
    <w:rsid w:val="006C0BC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abulkaseznamu31">
    <w:name w:val="Tabulka seznamu 3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ulkaseznamu3zvraznn11">
    <w:name w:val="Tabulka seznamu 3 – zvýraznění 1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Tabulkaseznamu3zvraznn21">
    <w:name w:val="Tabulka seznamu 3 – zvýraznění 2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Tabulkaseznamu3zvraznn31">
    <w:name w:val="Tabulka seznamu 3 – zvýraznění 3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Tabulkaseznamu3zvraznn41">
    <w:name w:val="Tabulka seznamu 3 – zvýraznění 4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Tabulkaseznamu3zvraznn51">
    <w:name w:val="Tabulka seznamu 3 – zvýraznění 5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Tabulkaseznamu3zvraznn61">
    <w:name w:val="Tabulka seznamu 3 – zvýraznění 61"/>
    <w:basedOn w:val="Normlntabulka"/>
    <w:uiPriority w:val="48"/>
    <w:rsid w:val="006C0BC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Tabulkaseznamu41">
    <w:name w:val="Tabulka seznamu 4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ulkaseznamu4zvraznn11">
    <w:name w:val="Tabulka seznamu 4 – zvýraznění 1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Tabulkaseznamu4zvraznn21">
    <w:name w:val="Tabulka seznamu 4 – zvýraznění 2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Tabulkaseznamu4zvraznn31">
    <w:name w:val="Tabulka seznamu 4 – zvýraznění 3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Tabulkaseznamu4zvraznn41">
    <w:name w:val="Tabulka seznamu 4 – zvýraznění 4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Tabulkaseznamu4zvraznn51">
    <w:name w:val="Tabulka seznamu 4 – zvýraznění 5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Tabulkaseznamu4zvraznn61">
    <w:name w:val="Tabulka seznamu 4 – zvýraznění 61"/>
    <w:basedOn w:val="Normlntabulka"/>
    <w:uiPriority w:val="49"/>
    <w:rsid w:val="006C0BC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Tmavtabulkaseznamu51">
    <w:name w:val="Tmavá tabulka seznamu 5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mavtabulkaseznamu5zvraznn11">
    <w:name w:val="Tmavá tabulka seznamu 5 – zvýraznění 1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mavtabulkaseznamu5zvraznn21">
    <w:name w:val="Tmavá tabulka seznamu 5 – zvýraznění 2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mavtabulkaseznamu5zvraznn31">
    <w:name w:val="Tmavá tabulka seznamu 5 – zvýraznění 3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mavtabulkaseznamu5zvraznn41">
    <w:name w:val="Tmavá tabulka seznamu 5 – zvýraznění 4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mavtabulkaseznamu5zvraznn51">
    <w:name w:val="Tmavá tabulka seznamu 5 – zvýraznění 5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mavtabulkaseznamu5zvraznn61">
    <w:name w:val="Tmavá tabulka seznamu 5 – zvýraznění 61"/>
    <w:basedOn w:val="Normlntabulka"/>
    <w:uiPriority w:val="50"/>
    <w:rsid w:val="006C0BC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Barevntabulkaseznamu61">
    <w:name w:val="Barevná tabulka seznamu 61"/>
    <w:basedOn w:val="Normlntabulka"/>
    <w:uiPriority w:val="51"/>
    <w:rsid w:val="006C0B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tabulkaseznamu6zvraznn11">
    <w:name w:val="Barevná tabulka seznamu 6 – zvýraznění 11"/>
    <w:basedOn w:val="Normlntabulka"/>
    <w:uiPriority w:val="51"/>
    <w:rsid w:val="006C0BC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Barevntabulkaseznamu6zvraznn21">
    <w:name w:val="Barevná tabulka seznamu 6 – zvýraznění 21"/>
    <w:basedOn w:val="Normlntabulka"/>
    <w:uiPriority w:val="51"/>
    <w:rsid w:val="006C0BC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Barevntabulkaseznamu6zvraznn31">
    <w:name w:val="Barevná tabulka seznamu 6 – zvýraznění 31"/>
    <w:basedOn w:val="Normlntabulka"/>
    <w:uiPriority w:val="51"/>
    <w:rsid w:val="006C0BC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Barevntabulkaseznamu6zvraznn41">
    <w:name w:val="Barevná tabulka seznamu 6 – zvýraznění 41"/>
    <w:basedOn w:val="Normlntabulka"/>
    <w:uiPriority w:val="51"/>
    <w:rsid w:val="006C0BC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Barevntabulkaseznamu6zvraznn51">
    <w:name w:val="Barevná tabulka seznamu 6 – zvýraznění 51"/>
    <w:basedOn w:val="Normlntabulka"/>
    <w:uiPriority w:val="51"/>
    <w:rsid w:val="006C0BC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Barevntabulkaseznamu6zvraznn61">
    <w:name w:val="Barevná tabulka seznamu 6 – zvýraznění 61"/>
    <w:basedOn w:val="Normlntabulka"/>
    <w:uiPriority w:val="51"/>
    <w:rsid w:val="006C0BC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Barevntabulkaseznamu71">
    <w:name w:val="Barevná tabulka seznamu 71"/>
    <w:basedOn w:val="Normlntabulka"/>
    <w:uiPriority w:val="52"/>
    <w:rsid w:val="006C0BC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Barevntabulkaseznamu7zvraznn11">
    <w:name w:val="Barevná tabulka seznamu 7 – zvýraznění 11"/>
    <w:basedOn w:val="Normlntabulka"/>
    <w:uiPriority w:val="52"/>
    <w:rsid w:val="006C0BC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Barevntabulkaseznamu7zvraznn21">
    <w:name w:val="Barevná tabulka seznamu 7 – zvýraznění 21"/>
    <w:basedOn w:val="Normlntabulka"/>
    <w:uiPriority w:val="52"/>
    <w:rsid w:val="006C0BC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Barevntabulkaseznamu7zvraznn31">
    <w:name w:val="Barevná tabulka seznamu 7 – zvýraznění 31"/>
    <w:basedOn w:val="Normlntabulka"/>
    <w:uiPriority w:val="52"/>
    <w:rsid w:val="006C0BC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Barevntabulkaseznamu7zvraznn41">
    <w:name w:val="Barevná tabulka seznamu 7 – zvýraznění 41"/>
    <w:basedOn w:val="Normlntabulka"/>
    <w:uiPriority w:val="52"/>
    <w:rsid w:val="006C0BC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Barevntabulkaseznamu7zvraznn51">
    <w:name w:val="Barevná tabulka seznamu 7 – zvýraznění 51"/>
    <w:basedOn w:val="Normlntabulka"/>
    <w:uiPriority w:val="52"/>
    <w:rsid w:val="006C0BC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Barevntabulkaseznamu7zvraznn61">
    <w:name w:val="Barevná tabulka seznamu 7 – zvýraznění 61"/>
    <w:basedOn w:val="Normlntabulka"/>
    <w:uiPriority w:val="52"/>
    <w:rsid w:val="006C0BC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6C0BC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6C0BC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Stednseznam1">
    <w:name w:val="Medium List 1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6C0BC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6C0BC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6C0BC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6C0BC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hlavzprvy">
    <w:name w:val="Message Header"/>
    <w:basedOn w:val="Normln"/>
    <w:link w:val="ZhlavzprvyChar"/>
    <w:uiPriority w:val="99"/>
    <w:semiHidden/>
    <w:unhideWhenUsed/>
    <w:rsid w:val="006C0B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6C0BC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6C0BCD"/>
    <w:rPr>
      <w:rFonts w:ascii="Calibri" w:hAnsi="Calibri" w:cs="Calibri"/>
    </w:rPr>
  </w:style>
  <w:style w:type="paragraph" w:styleId="Normlnweb">
    <w:name w:val="Normal (Web)"/>
    <w:basedOn w:val="Normln"/>
    <w:uiPriority w:val="99"/>
    <w:semiHidden/>
    <w:unhideWhenUsed/>
    <w:rsid w:val="006C0BCD"/>
    <w:rPr>
      <w:rFonts w:ascii="Times New Roman" w:hAnsi="Times New Roman" w:cs="Times New Roman"/>
      <w:sz w:val="24"/>
      <w:szCs w:val="24"/>
    </w:rPr>
  </w:style>
  <w:style w:type="paragraph" w:styleId="Normlnodsazen">
    <w:name w:val="Normal Indent"/>
    <w:basedOn w:val="Normln"/>
    <w:uiPriority w:val="99"/>
    <w:semiHidden/>
    <w:unhideWhenUsed/>
    <w:rsid w:val="006C0BCD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6C0BCD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6C0BCD"/>
    <w:rPr>
      <w:rFonts w:ascii="Calibri" w:hAnsi="Calibri" w:cs="Calibri"/>
    </w:rPr>
  </w:style>
  <w:style w:type="character" w:styleId="slostrnky">
    <w:name w:val="page number"/>
    <w:basedOn w:val="Standardnpsmoodstavce"/>
    <w:uiPriority w:val="99"/>
    <w:semiHidden/>
    <w:unhideWhenUsed/>
    <w:rsid w:val="006C0BCD"/>
    <w:rPr>
      <w:rFonts w:ascii="Calibri" w:hAnsi="Calibri" w:cs="Calibri"/>
    </w:rPr>
  </w:style>
  <w:style w:type="table" w:customStyle="1" w:styleId="Prosttabulka11">
    <w:name w:val="Prostá tabulka 11"/>
    <w:basedOn w:val="Normlntabulka"/>
    <w:uiPriority w:val="41"/>
    <w:rsid w:val="006C0B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rosttabulka21">
    <w:name w:val="Prostá tabulka 21"/>
    <w:basedOn w:val="Normlntabulka"/>
    <w:uiPriority w:val="42"/>
    <w:rsid w:val="006C0B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rosttabulka31">
    <w:name w:val="Prostá tabulka 31"/>
    <w:basedOn w:val="Normlntabulka"/>
    <w:uiPriority w:val="43"/>
    <w:rsid w:val="006C0B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rosttabulka41">
    <w:name w:val="Prostá tabulka 41"/>
    <w:basedOn w:val="Normlntabulka"/>
    <w:uiPriority w:val="44"/>
    <w:rsid w:val="006C0B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rosttabulka51">
    <w:name w:val="Prostá tabulka 51"/>
    <w:basedOn w:val="Normlntabulka"/>
    <w:uiPriority w:val="45"/>
    <w:rsid w:val="006C0B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6C0BCD"/>
  </w:style>
  <w:style w:type="character" w:customStyle="1" w:styleId="OslovenChar">
    <w:name w:val="Oslovení Char"/>
    <w:basedOn w:val="Standardnpsmoodstavce"/>
    <w:link w:val="Osloven"/>
    <w:uiPriority w:val="99"/>
    <w:semiHidden/>
    <w:rsid w:val="006C0BCD"/>
    <w:rPr>
      <w:rFonts w:ascii="Calibri" w:hAnsi="Calibri" w:cs="Calibri"/>
    </w:rPr>
  </w:style>
  <w:style w:type="paragraph" w:styleId="Podpis">
    <w:name w:val="Signature"/>
    <w:basedOn w:val="Normln"/>
    <w:link w:val="PodpisChar"/>
    <w:uiPriority w:val="99"/>
    <w:semiHidden/>
    <w:unhideWhenUsed/>
    <w:rsid w:val="006C0BCD"/>
    <w:pPr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6C0BCD"/>
    <w:rPr>
      <w:rFonts w:ascii="Calibri" w:hAnsi="Calibri" w:cs="Calibri"/>
    </w:rPr>
  </w:style>
  <w:style w:type="character" w:styleId="Zdraznnjemn">
    <w:name w:val="Subtle Emphasis"/>
    <w:basedOn w:val="Standardnpsmoodstavce"/>
    <w:uiPriority w:val="19"/>
    <w:semiHidden/>
    <w:unhideWhenUsed/>
    <w:rsid w:val="006C0BCD"/>
    <w:rPr>
      <w:rFonts w:ascii="Calibri" w:hAnsi="Calibri" w:cs="Calibri"/>
      <w:i/>
      <w:iCs/>
      <w:color w:val="404040" w:themeColor="text1" w:themeTint="BF"/>
    </w:rPr>
  </w:style>
  <w:style w:type="table" w:styleId="Tabulkasprostorovmiefekty1">
    <w:name w:val="Table 3D effects 1"/>
    <w:basedOn w:val="Normlntabulka"/>
    <w:uiPriority w:val="99"/>
    <w:semiHidden/>
    <w:unhideWhenUsed/>
    <w:rsid w:val="006C0BC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6C0BC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6C0BC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1">
    <w:name w:val="Table Classic 1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6C0BC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1">
    <w:name w:val="Table Colorful 1"/>
    <w:basedOn w:val="Normlntabulka"/>
    <w:uiPriority w:val="99"/>
    <w:semiHidden/>
    <w:unhideWhenUsed/>
    <w:rsid w:val="006C0BC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6C0BC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6C0BC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loupcetabulky1">
    <w:name w:val="Table Columns 1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6C0BC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6C0BC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6C0BC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lka">
    <w:name w:val="Table Contemporary"/>
    <w:basedOn w:val="Normlntabulka"/>
    <w:uiPriority w:val="99"/>
    <w:semiHidden/>
    <w:unhideWhenUsed/>
    <w:rsid w:val="006C0BC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lka">
    <w:name w:val="Table Elegant"/>
    <w:basedOn w:val="Normlntabulka"/>
    <w:uiPriority w:val="99"/>
    <w:semiHidden/>
    <w:unhideWhenUsed/>
    <w:rsid w:val="006C0BC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1">
    <w:name w:val="Table Grid 1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6C0BC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6C0BC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6C0BC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vtlmkatabulky1">
    <w:name w:val="Světlá mřížka tabulky1"/>
    <w:basedOn w:val="Normlntabulka"/>
    <w:uiPriority w:val="40"/>
    <w:rsid w:val="006C0B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ulkajakoseznam1">
    <w:name w:val="Table List 1"/>
    <w:basedOn w:val="Normlntabulka"/>
    <w:uiPriority w:val="99"/>
    <w:semiHidden/>
    <w:unhideWhenUsed/>
    <w:rsid w:val="006C0BC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6C0BC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6C0BC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6C0BC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6C0BC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Seznamcitac">
    <w:name w:val="table of authorities"/>
    <w:basedOn w:val="Normln"/>
    <w:next w:val="Normln"/>
    <w:uiPriority w:val="99"/>
    <w:semiHidden/>
    <w:unhideWhenUsed/>
    <w:rsid w:val="006C0BCD"/>
    <w:pPr>
      <w:ind w:left="220" w:hanging="220"/>
    </w:pPr>
  </w:style>
  <w:style w:type="paragraph" w:styleId="Seznamobrzk">
    <w:name w:val="table of figures"/>
    <w:basedOn w:val="Normln"/>
    <w:next w:val="Normln"/>
    <w:uiPriority w:val="99"/>
    <w:semiHidden/>
    <w:unhideWhenUsed/>
    <w:rsid w:val="006C0BCD"/>
  </w:style>
  <w:style w:type="table" w:styleId="Profesionlntabulka">
    <w:name w:val="Table Professional"/>
    <w:basedOn w:val="Normlntabulka"/>
    <w:uiPriority w:val="99"/>
    <w:semiHidden/>
    <w:unhideWhenUsed/>
    <w:rsid w:val="006C0BC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6C0BC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6C0BC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6C0BC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6C0BC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6C0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ovtabulka1">
    <w:name w:val="Table Web 1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6C0BC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lavikaobsahu">
    <w:name w:val="toa heading"/>
    <w:basedOn w:val="Normln"/>
    <w:next w:val="Normln"/>
    <w:uiPriority w:val="99"/>
    <w:semiHidden/>
    <w:unhideWhenUsed/>
    <w:rsid w:val="006C0BCD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6C0BCD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6C0BCD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6C0BCD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6C0BCD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6C0BCD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6C0BCD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6C0BCD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6C0BCD"/>
    <w:pPr>
      <w:spacing w:after="100"/>
      <w:ind w:left="154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6C0BCD"/>
    <w:pPr>
      <w:spacing w:after="100"/>
      <w:ind w:left="1760"/>
    </w:pPr>
  </w:style>
  <w:style w:type="paragraph" w:customStyle="1" w:styleId="Zdraznnkontaktnchdaj">
    <w:name w:val="Zdůraznění kontaktních údajů"/>
    <w:basedOn w:val="Normln"/>
    <w:uiPriority w:val="4"/>
    <w:qFormat/>
    <w:rsid w:val="006C0BCD"/>
    <w:pPr>
      <w:jc w:val="center"/>
    </w:pPr>
    <w:rPr>
      <w:b/>
      <w:color w:val="1D824C" w:themeColor="accent1"/>
    </w:rPr>
  </w:style>
  <w:style w:type="character" w:customStyle="1" w:styleId="Zmnka1">
    <w:name w:val="Zmínka1"/>
    <w:basedOn w:val="Standardnpsmoodstavce"/>
    <w:uiPriority w:val="99"/>
    <w:semiHidden/>
    <w:unhideWhenUsed/>
    <w:rsid w:val="006C0BC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6C0BCD"/>
    <w:pPr>
      <w:numPr>
        <w:numId w:val="14"/>
      </w:numPr>
    </w:pPr>
  </w:style>
  <w:style w:type="numbering" w:styleId="1ai">
    <w:name w:val="Outline List 1"/>
    <w:basedOn w:val="Bezseznamu"/>
    <w:uiPriority w:val="99"/>
    <w:semiHidden/>
    <w:unhideWhenUsed/>
    <w:rsid w:val="006C0BCD"/>
    <w:pPr>
      <w:numPr>
        <w:numId w:val="15"/>
      </w:numPr>
    </w:pPr>
  </w:style>
  <w:style w:type="character" w:customStyle="1" w:styleId="Hashtag1">
    <w:name w:val="Hashtag1"/>
    <w:basedOn w:val="Standardnpsmoodstavce"/>
    <w:uiPriority w:val="99"/>
    <w:semiHidden/>
    <w:unhideWhenUsed/>
    <w:rsid w:val="006C0BCD"/>
    <w:rPr>
      <w:rFonts w:ascii="Calibri" w:hAnsi="Calibri" w:cs="Calibri"/>
      <w:color w:val="2B579A"/>
      <w:shd w:val="clear" w:color="auto" w:fill="E1DFDD"/>
    </w:rPr>
  </w:style>
  <w:style w:type="paragraph" w:styleId="Seznamsodrkami2">
    <w:name w:val="List Bullet 2"/>
    <w:basedOn w:val="Normln"/>
    <w:uiPriority w:val="99"/>
    <w:semiHidden/>
    <w:unhideWhenUsed/>
    <w:rsid w:val="006C0BCD"/>
    <w:pPr>
      <w:numPr>
        <w:numId w:val="3"/>
      </w:numPr>
      <w:contextualSpacing/>
    </w:pPr>
  </w:style>
  <w:style w:type="character" w:styleId="Zdraznn">
    <w:name w:val="Emphasis"/>
    <w:basedOn w:val="Standardnpsmoodstavce"/>
    <w:uiPriority w:val="20"/>
    <w:semiHidden/>
    <w:unhideWhenUsed/>
    <w:rsid w:val="006C0BCD"/>
    <w:rPr>
      <w:rFonts w:ascii="Calibri" w:hAnsi="Calibri" w:cs="Calibri"/>
      <w:i/>
      <w:iCs/>
    </w:rPr>
  </w:style>
  <w:style w:type="numbering" w:styleId="lnekoddl">
    <w:name w:val="Outline List 3"/>
    <w:basedOn w:val="Bezseznamu"/>
    <w:uiPriority w:val="99"/>
    <w:semiHidden/>
    <w:unhideWhenUsed/>
    <w:rsid w:val="006C0BCD"/>
    <w:pPr>
      <w:numPr>
        <w:numId w:val="16"/>
      </w:numPr>
    </w:pPr>
  </w:style>
  <w:style w:type="character" w:styleId="Odkazintenzivn">
    <w:name w:val="Intense Reference"/>
    <w:basedOn w:val="Standardnpsmoodstavce"/>
    <w:uiPriority w:val="32"/>
    <w:semiHidden/>
    <w:unhideWhenUsed/>
    <w:rsid w:val="006C0BCD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Inteligentnhypertextovodkaz1">
    <w:name w:val="Inteligentní hypertextový odkaz1"/>
    <w:basedOn w:val="Standardnpsmoodstavce"/>
    <w:uiPriority w:val="99"/>
    <w:semiHidden/>
    <w:unhideWhenUsed/>
    <w:rsid w:val="006C0BCD"/>
    <w:rPr>
      <w:rFonts w:ascii="Calibri" w:hAnsi="Calibri" w:cs="Calibri"/>
      <w:u w:val="dotted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C0BCD"/>
    <w:rPr>
      <w:rFonts w:ascii="Calibri" w:hAnsi="Calibri" w:cs="Calibri"/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semiHidden/>
    <w:unhideWhenUsed/>
    <w:qFormat/>
    <w:rsid w:val="006C0BCD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rduino-shop.cz/arduino/1036-led-dioda-rgb-5mm.htm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toplux.cz/LED-PASKY-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duino-shop.cz/arduino/7718-rgb-led-modul-8-x-neopixel-ws2812.htm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duino-shop.cz/arduino/1455-esp8266-wifi-modul-esp-07-bezdratovy.html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ny\AppData\Roaming\Microsoft\Templates\Modern&#237;%20chronologick&#253;%20profesion&#225;ln&#237;%20&#382;ivotopis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9" ma:contentTypeDescription="Vytvoří nový dokument" ma:contentTypeScope="" ma:versionID="da5aab81990c7d88bfa1ea6d768cdc5c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1d8bc98ec6ad72f54557bdb111eebd22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5EAE8-6284-442B-AC4A-5F077F5542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1CC05-FE96-4128-9FCA-E558245C2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3EBF3B-FE79-411C-88DA-36CB89558B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A08CA7-0716-4CE7-A99C-7D8F979E0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8701-fc20-474d-aa08-d5c67bc81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Moderní chronologický profesionální životopis</Template>
  <TotalTime>0</TotalTime>
  <Pages>4</Pages>
  <Words>391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2020-11-25T11:09:00Z</dcterms:created>
  <dcterms:modified xsi:type="dcterms:W3CDTF">2021-05-14T18:03:00Z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0x010100A3AF4AEE5C3F90439CEF098C85354214</vt:lpwstr>
  </property>
</Properties>
</file>